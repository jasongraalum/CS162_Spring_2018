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7D96" w14:textId="5F6FB37A" w:rsidR="00A61A11" w:rsidRDefault="00A61A11" w:rsidP="003570EC">
      <w:pPr>
        <w:pBdr>
          <w:bottom w:val="double" w:sz="6" w:space="0" w:color="auto"/>
        </w:pBdr>
        <w:spacing w:line="360" w:lineRule="atLeast"/>
        <w:jc w:val="center"/>
        <w:outlineLvl w:val="0"/>
        <w:rPr>
          <w:rFonts w:ascii="Calibri" w:hAnsi="Calibri"/>
          <w:b/>
          <w:sz w:val="32"/>
          <w:szCs w:val="32"/>
        </w:rPr>
      </w:pPr>
      <w:r w:rsidRPr="008154A3">
        <w:rPr>
          <w:rFonts w:ascii="Calibri" w:hAnsi="Calibri"/>
          <w:b/>
          <w:sz w:val="32"/>
          <w:szCs w:val="32"/>
        </w:rPr>
        <w:t>CS</w:t>
      </w:r>
      <w:r>
        <w:rPr>
          <w:rFonts w:ascii="Calibri" w:hAnsi="Calibri"/>
          <w:b/>
          <w:sz w:val="32"/>
          <w:szCs w:val="32"/>
        </w:rPr>
        <w:t>162</w:t>
      </w:r>
      <w:r w:rsidR="00B114AA">
        <w:rPr>
          <w:rFonts w:ascii="Calibri" w:hAnsi="Calibri"/>
          <w:b/>
          <w:sz w:val="32"/>
          <w:szCs w:val="32"/>
        </w:rPr>
        <w:t>-00</w:t>
      </w:r>
      <w:r w:rsidR="00CA07CF">
        <w:rPr>
          <w:rFonts w:ascii="Calibri" w:hAnsi="Calibri"/>
          <w:b/>
          <w:sz w:val="32"/>
          <w:szCs w:val="32"/>
        </w:rPr>
        <w:t>1</w:t>
      </w:r>
      <w:r>
        <w:rPr>
          <w:rFonts w:ascii="Calibri" w:hAnsi="Calibri"/>
          <w:b/>
          <w:sz w:val="32"/>
          <w:szCs w:val="32"/>
        </w:rPr>
        <w:t>: Due Dates</w:t>
      </w:r>
    </w:p>
    <w:p w14:paraId="50AEFF19" w14:textId="06EA525A" w:rsidR="00A61A11" w:rsidRPr="008154A3" w:rsidRDefault="0004465E" w:rsidP="003570EC">
      <w:pPr>
        <w:pBdr>
          <w:bottom w:val="double" w:sz="6" w:space="0" w:color="auto"/>
        </w:pBdr>
        <w:spacing w:line="360" w:lineRule="atLeast"/>
        <w:jc w:val="center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Spring</w:t>
      </w:r>
      <w:r w:rsidR="0AA62E24" w:rsidRPr="0AA62E24">
        <w:rPr>
          <w:rFonts w:ascii="Calibri" w:hAnsi="Calibri"/>
          <w:b/>
          <w:bCs/>
        </w:rPr>
        <w:t xml:space="preserve"> 2018</w:t>
      </w:r>
    </w:p>
    <w:p w14:paraId="6642C5A4" w14:textId="77777777" w:rsidR="00A61A11" w:rsidRPr="008154A3" w:rsidRDefault="00A61A11" w:rsidP="003570EC">
      <w:pPr>
        <w:pBdr>
          <w:bottom w:val="double" w:sz="6" w:space="0" w:color="auto"/>
        </w:pBdr>
        <w:spacing w:line="360" w:lineRule="atLeast"/>
        <w:jc w:val="center"/>
        <w:outlineLvl w:val="0"/>
        <w:rPr>
          <w:rFonts w:ascii="Calibri" w:hAnsi="Calibri"/>
          <w:b/>
        </w:rPr>
      </w:pPr>
      <w:r w:rsidRPr="008154A3">
        <w:rPr>
          <w:rFonts w:ascii="Calibri" w:hAnsi="Calibri"/>
          <w:b/>
          <w:i/>
          <w:sz w:val="20"/>
        </w:rPr>
        <w:t>(The following dates are subject to change!)</w:t>
      </w:r>
    </w:p>
    <w:p w14:paraId="6985D240" w14:textId="77777777" w:rsidR="00A61A11" w:rsidRPr="008154A3" w:rsidRDefault="00A61A11" w:rsidP="00A61A11">
      <w:pPr>
        <w:rPr>
          <w:rFonts w:ascii="Calibri" w:hAnsi="Calibri"/>
          <w:b/>
          <w:u w:val="single"/>
        </w:rPr>
      </w:pP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3561"/>
        <w:gridCol w:w="1404"/>
        <w:gridCol w:w="1480"/>
        <w:gridCol w:w="710"/>
      </w:tblGrid>
      <w:tr w:rsidR="00A61A11" w:rsidRPr="008154A3" w14:paraId="01ED1EF2" w14:textId="77777777" w:rsidTr="7534C511">
        <w:tc>
          <w:tcPr>
            <w:tcW w:w="1593" w:type="dxa"/>
          </w:tcPr>
          <w:p w14:paraId="566391FB" w14:textId="77777777" w:rsidR="00A61A11" w:rsidRDefault="00A61A11" w:rsidP="00ED08D9">
            <w:pPr>
              <w:rPr>
                <w:rFonts w:ascii="Calibri" w:hAnsi="Calibri"/>
                <w:b/>
                <w:u w:val="single"/>
              </w:rPr>
            </w:pPr>
            <w:r>
              <w:rPr>
                <w:rFonts w:ascii="Calibri" w:hAnsi="Calibri"/>
                <w:b/>
                <w:u w:val="single"/>
              </w:rPr>
              <w:t>Program</w:t>
            </w:r>
          </w:p>
          <w:p w14:paraId="7DEAB491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057DFD">
              <w:rPr>
                <w:rFonts w:ascii="Calibri" w:hAnsi="Calibri"/>
                <w:b/>
                <w:u w:val="single"/>
              </w:rPr>
              <w:t>Number</w:t>
            </w:r>
          </w:p>
        </w:tc>
        <w:tc>
          <w:tcPr>
            <w:tcW w:w="3561" w:type="dxa"/>
            <w:shd w:val="clear" w:color="auto" w:fill="auto"/>
          </w:tcPr>
          <w:p w14:paraId="10971186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Assignment Description</w:t>
            </w:r>
          </w:p>
        </w:tc>
        <w:tc>
          <w:tcPr>
            <w:tcW w:w="1404" w:type="dxa"/>
            <w:shd w:val="clear" w:color="auto" w:fill="auto"/>
          </w:tcPr>
          <w:p w14:paraId="40E5FC95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Due Date</w:t>
            </w:r>
          </w:p>
        </w:tc>
        <w:tc>
          <w:tcPr>
            <w:tcW w:w="1480" w:type="dxa"/>
            <w:shd w:val="clear" w:color="auto" w:fill="auto"/>
          </w:tcPr>
          <w:p w14:paraId="6597B41A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Late Date</w:t>
            </w:r>
          </w:p>
        </w:tc>
        <w:tc>
          <w:tcPr>
            <w:tcW w:w="710" w:type="dxa"/>
            <w:shd w:val="clear" w:color="auto" w:fill="auto"/>
          </w:tcPr>
          <w:p w14:paraId="5BBB77C9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Due Time</w:t>
            </w:r>
          </w:p>
        </w:tc>
      </w:tr>
      <w:tr w:rsidR="00A61A11" w:rsidRPr="008154A3" w14:paraId="20E268F9" w14:textId="77777777" w:rsidTr="7534C511">
        <w:tc>
          <w:tcPr>
            <w:tcW w:w="1593" w:type="dxa"/>
          </w:tcPr>
          <w:p w14:paraId="0C976188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  <w:p w14:paraId="453BBA28" w14:textId="77777777" w:rsidR="00A61A11" w:rsidRPr="008154A3" w:rsidRDefault="00366A50" w:rsidP="00ED08D9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Algorithm</w:t>
            </w:r>
            <w:r w:rsidR="00A61A11">
              <w:rPr>
                <w:rFonts w:ascii="Calibri" w:hAnsi="Calibri"/>
                <w:b/>
              </w:rPr>
              <w:t xml:space="preserve"> #1</w:t>
            </w:r>
          </w:p>
        </w:tc>
        <w:tc>
          <w:tcPr>
            <w:tcW w:w="3561" w:type="dxa"/>
            <w:shd w:val="clear" w:color="auto" w:fill="auto"/>
          </w:tcPr>
          <w:p w14:paraId="7278D675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  <w:p w14:paraId="4E4976F4" w14:textId="77777777" w:rsidR="00A61A11" w:rsidRDefault="00A61A11" w:rsidP="00ED08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Algorithm and Flowchart</w:t>
            </w:r>
            <w:r>
              <w:rPr>
                <w:rStyle w:val="FootnoteReference"/>
                <w:rFonts w:ascii="Calibri" w:hAnsi="Calibri"/>
                <w:b/>
              </w:rPr>
              <w:footnoteReference w:id="1"/>
            </w:r>
          </w:p>
          <w:p w14:paraId="6D436501" w14:textId="77777777" w:rsidR="009621F7" w:rsidRPr="008154A3" w:rsidRDefault="009621F7" w:rsidP="009621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(Use outline form)</w:t>
            </w:r>
          </w:p>
        </w:tc>
        <w:tc>
          <w:tcPr>
            <w:tcW w:w="1404" w:type="dxa"/>
            <w:shd w:val="clear" w:color="auto" w:fill="auto"/>
          </w:tcPr>
          <w:p w14:paraId="2FB8887D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  <w:p w14:paraId="579A8BB9" w14:textId="4132F90F" w:rsidR="00A61A11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0AA62E24" w:rsidRPr="0AA62E24">
              <w:rPr>
                <w:rFonts w:ascii="Calibri" w:hAnsi="Calibri"/>
              </w:rPr>
              <w:t xml:space="preserve">  </w:t>
            </w:r>
            <w:r w:rsidR="0004465E">
              <w:rPr>
                <w:rFonts w:ascii="Calibri" w:hAnsi="Calibri"/>
              </w:rPr>
              <w:t>4/</w:t>
            </w:r>
            <w:r>
              <w:rPr>
                <w:rFonts w:ascii="Calibri" w:hAnsi="Calibri"/>
              </w:rPr>
              <w:t>9</w:t>
            </w:r>
          </w:p>
        </w:tc>
        <w:tc>
          <w:tcPr>
            <w:tcW w:w="1480" w:type="dxa"/>
            <w:shd w:val="clear" w:color="auto" w:fill="auto"/>
          </w:tcPr>
          <w:p w14:paraId="6081B86E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  <w:p w14:paraId="61180AA4" w14:textId="70765779" w:rsidR="00A61A11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0AA62E24" w:rsidRPr="0AA62E24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4/1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27026048" w14:textId="77777777" w:rsidR="00A61A11" w:rsidRPr="008154A3" w:rsidRDefault="00A61A11" w:rsidP="00ED08D9">
            <w:pPr>
              <w:rPr>
                <w:rFonts w:ascii="Calibri" w:hAnsi="Calibri"/>
                <w:u w:val="single"/>
              </w:rPr>
            </w:pPr>
          </w:p>
          <w:p w14:paraId="712793AA" w14:textId="77777777" w:rsidR="00A61A11" w:rsidRPr="008154A3" w:rsidRDefault="00A61A11" w:rsidP="00ED08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A61A11" w:rsidRPr="008154A3" w14:paraId="5F982FE4" w14:textId="77777777" w:rsidTr="7534C511">
        <w:tc>
          <w:tcPr>
            <w:tcW w:w="1593" w:type="dxa"/>
          </w:tcPr>
          <w:p w14:paraId="7D30A540" w14:textId="77777777" w:rsidR="00A61A11" w:rsidRPr="008154A3" w:rsidRDefault="00A61A11" w:rsidP="00ED08D9">
            <w:pPr>
              <w:rPr>
                <w:rFonts w:ascii="Calibri" w:hAnsi="Calibri"/>
                <w:b/>
              </w:rPr>
            </w:pPr>
            <w:r w:rsidRPr="008154A3">
              <w:rPr>
                <w:rFonts w:ascii="Calibri" w:hAnsi="Calibri"/>
                <w:b/>
              </w:rPr>
              <w:t>Program #1</w:t>
            </w:r>
          </w:p>
        </w:tc>
        <w:tc>
          <w:tcPr>
            <w:tcW w:w="3561" w:type="dxa"/>
            <w:shd w:val="clear" w:color="auto" w:fill="auto"/>
          </w:tcPr>
          <w:p w14:paraId="489FB35E" w14:textId="77777777" w:rsidR="00A61A11" w:rsidRPr="008154A3" w:rsidRDefault="00A61A11" w:rsidP="00ED08D9">
            <w:pPr>
              <w:rPr>
                <w:rFonts w:ascii="Calibri" w:hAnsi="Calibri"/>
              </w:rPr>
            </w:pPr>
            <w:r w:rsidRPr="008154A3">
              <w:rPr>
                <w:rFonts w:ascii="Calibri" w:hAnsi="Calibri"/>
              </w:rPr>
              <w:t>Program</w:t>
            </w:r>
            <w:r>
              <w:rPr>
                <w:rStyle w:val="FootnoteReference"/>
                <w:rFonts w:ascii="Calibri" w:hAnsi="Calibri"/>
              </w:rPr>
              <w:footnoteReference w:id="2"/>
            </w:r>
          </w:p>
        </w:tc>
        <w:tc>
          <w:tcPr>
            <w:tcW w:w="1404" w:type="dxa"/>
            <w:shd w:val="clear" w:color="auto" w:fill="auto"/>
          </w:tcPr>
          <w:p w14:paraId="7B9C23A2" w14:textId="2AB2EB9B" w:rsidR="00A61A11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0AA62E24" w:rsidRPr="0AA62E24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4/1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1480" w:type="dxa"/>
            <w:shd w:val="clear" w:color="auto" w:fill="auto"/>
          </w:tcPr>
          <w:p w14:paraId="4E8FC7EC" w14:textId="1E3A99C7" w:rsidR="00A61A11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0AA62E24" w:rsidRPr="0AA62E24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4/1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14:paraId="3B0381E0" w14:textId="77777777" w:rsidR="00A61A11" w:rsidRPr="008154A3" w:rsidRDefault="00A61A11" w:rsidP="00ED08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9E03F7" w:rsidRPr="008154A3" w14:paraId="2F58BE83" w14:textId="77777777" w:rsidTr="7534C511">
        <w:tc>
          <w:tcPr>
            <w:tcW w:w="1593" w:type="dxa"/>
            <w:shd w:val="clear" w:color="auto" w:fill="D9D9D9" w:themeFill="background1" w:themeFillShade="D9"/>
          </w:tcPr>
          <w:p w14:paraId="49280A06" w14:textId="77777777" w:rsidR="009E03F7" w:rsidRPr="001F7A17" w:rsidRDefault="00366A50" w:rsidP="009E03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Algorithm</w:t>
            </w:r>
            <w:r w:rsidR="009E03F7" w:rsidRPr="008154A3">
              <w:rPr>
                <w:rFonts w:ascii="Calibri" w:hAnsi="Calibri"/>
                <w:b/>
              </w:rPr>
              <w:t xml:space="preserve"> #2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14:paraId="49B58E7D" w14:textId="77777777" w:rsidR="009E03F7" w:rsidRDefault="009E03F7" w:rsidP="009E03F7">
            <w:pPr>
              <w:rPr>
                <w:b/>
              </w:rPr>
            </w:pPr>
            <w:r>
              <w:rPr>
                <w:rFonts w:ascii="Calibri" w:hAnsi="Calibri"/>
              </w:rPr>
              <w:t>Algorithm and Flowchart</w:t>
            </w:r>
            <w:r>
              <w:rPr>
                <w:rStyle w:val="FootnoteReference"/>
                <w:b/>
              </w:rPr>
              <w:t>1</w:t>
            </w:r>
          </w:p>
          <w:p w14:paraId="47471954" w14:textId="77777777" w:rsidR="009E03F7" w:rsidRPr="009621F7" w:rsidRDefault="009E03F7" w:rsidP="009E03F7">
            <w:pPr>
              <w:rPr>
                <w:rFonts w:ascii="Calibri" w:hAnsi="Calibri"/>
              </w:rPr>
            </w:pPr>
            <w:r w:rsidRPr="009621F7">
              <w:t>(Use outline form)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3601C117" w14:textId="77777777" w:rsidR="009E03F7" w:rsidRDefault="009E03F7" w:rsidP="009E03F7">
            <w:pPr>
              <w:rPr>
                <w:rFonts w:ascii="Calibri" w:hAnsi="Calibri"/>
              </w:rPr>
            </w:pPr>
          </w:p>
          <w:p w14:paraId="5B342965" w14:textId="0A0A35C9" w:rsidR="00C2645E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4/2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12FD0836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3DD79966" w14:textId="5EAB5B70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4/2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33BDF2BE" w14:textId="77777777" w:rsidR="009E03F7" w:rsidRPr="008154A3" w:rsidRDefault="009E03F7" w:rsidP="009E03F7">
            <w:pPr>
              <w:rPr>
                <w:rFonts w:ascii="Calibri" w:hAnsi="Calibri"/>
                <w:u w:val="single"/>
              </w:rPr>
            </w:pPr>
          </w:p>
          <w:p w14:paraId="5B70D468" w14:textId="77777777" w:rsidR="009E03F7" w:rsidRPr="008154A3" w:rsidRDefault="009E03F7" w:rsidP="009E03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9E03F7" w:rsidRPr="008154A3" w14:paraId="7A7A28DB" w14:textId="77777777" w:rsidTr="7534C511">
        <w:tc>
          <w:tcPr>
            <w:tcW w:w="1593" w:type="dxa"/>
            <w:shd w:val="clear" w:color="auto" w:fill="D9D9D9" w:themeFill="background1" w:themeFillShade="D9"/>
          </w:tcPr>
          <w:p w14:paraId="51A32C07" w14:textId="77777777" w:rsidR="009E03F7" w:rsidRPr="008154A3" w:rsidRDefault="009E03F7" w:rsidP="009E03F7">
            <w:pPr>
              <w:rPr>
                <w:rFonts w:ascii="Calibri" w:hAnsi="Calibri"/>
                <w:b/>
              </w:rPr>
            </w:pPr>
            <w:r w:rsidRPr="008154A3">
              <w:rPr>
                <w:rFonts w:ascii="Calibri" w:hAnsi="Calibri"/>
                <w:b/>
              </w:rPr>
              <w:t>Program #2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14:paraId="18C15DBC" w14:textId="77777777" w:rsidR="009E03F7" w:rsidRPr="00B45D41" w:rsidRDefault="009E03F7" w:rsidP="009E03F7">
            <w:pPr>
              <w:rPr>
                <w:rFonts w:ascii="Calibri" w:hAnsi="Calibri"/>
                <w:b/>
              </w:rPr>
            </w:pPr>
            <w:r w:rsidRPr="008154A3">
              <w:rPr>
                <w:rFonts w:ascii="Calibri" w:hAnsi="Calibri"/>
                <w:b/>
              </w:rPr>
              <w:t xml:space="preserve"> </w:t>
            </w:r>
            <w:r w:rsidRPr="008154A3">
              <w:rPr>
                <w:rFonts w:ascii="Calibri" w:hAnsi="Calibri"/>
              </w:rPr>
              <w:t>Program</w:t>
            </w:r>
            <w:r>
              <w:rPr>
                <w:rStyle w:val="FootnoteReference"/>
              </w:rPr>
              <w:t>2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25628A73" w14:textId="7EBFD149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7534C511" w:rsidRPr="7534C511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4/30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7770DD22" w14:textId="198F3647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0BEDF777" w14:textId="77777777" w:rsidR="009E03F7" w:rsidRPr="008154A3" w:rsidRDefault="009E03F7" w:rsidP="009E03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9E03F7" w:rsidRPr="008154A3" w14:paraId="51F0BB66" w14:textId="77777777" w:rsidTr="7534C511">
        <w:tc>
          <w:tcPr>
            <w:tcW w:w="1593" w:type="dxa"/>
          </w:tcPr>
          <w:p w14:paraId="4F4F55D3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3CD1D260" w14:textId="77777777" w:rsidR="009E03F7" w:rsidRPr="00B45D41" w:rsidRDefault="00366A50" w:rsidP="009E03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Algorithm</w:t>
            </w:r>
            <w:r w:rsidR="009E03F7" w:rsidRPr="008154A3">
              <w:rPr>
                <w:rFonts w:ascii="Calibri" w:hAnsi="Calibri"/>
                <w:b/>
              </w:rPr>
              <w:t xml:space="preserve"> #3</w:t>
            </w:r>
          </w:p>
        </w:tc>
        <w:tc>
          <w:tcPr>
            <w:tcW w:w="3561" w:type="dxa"/>
            <w:shd w:val="clear" w:color="auto" w:fill="auto"/>
          </w:tcPr>
          <w:p w14:paraId="4D875D46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0D4D8CB5" w14:textId="77777777" w:rsidR="009E03F7" w:rsidRDefault="009E03F7" w:rsidP="009E03F7">
            <w:pPr>
              <w:rPr>
                <w:b/>
              </w:rPr>
            </w:pPr>
            <w:r>
              <w:rPr>
                <w:rFonts w:ascii="Calibri" w:hAnsi="Calibri"/>
              </w:rPr>
              <w:t>Algorithm and Data Flow Diagram</w:t>
            </w:r>
            <w:r>
              <w:rPr>
                <w:rStyle w:val="FootnoteReference"/>
                <w:b/>
              </w:rPr>
              <w:t>4</w:t>
            </w:r>
          </w:p>
          <w:p w14:paraId="71CEDDED" w14:textId="77777777" w:rsidR="009E03F7" w:rsidRPr="009621F7" w:rsidRDefault="009E03F7" w:rsidP="009E03F7">
            <w:pPr>
              <w:rPr>
                <w:rFonts w:ascii="Calibri" w:hAnsi="Calibri"/>
              </w:rPr>
            </w:pPr>
            <w:r w:rsidRPr="009621F7">
              <w:t>(Use paragraph form)</w:t>
            </w:r>
          </w:p>
        </w:tc>
        <w:tc>
          <w:tcPr>
            <w:tcW w:w="1404" w:type="dxa"/>
            <w:shd w:val="clear" w:color="auto" w:fill="auto"/>
          </w:tcPr>
          <w:p w14:paraId="53652BBB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3BC5329F" w14:textId="350FFA7D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1480" w:type="dxa"/>
            <w:shd w:val="clear" w:color="auto" w:fill="auto"/>
          </w:tcPr>
          <w:p w14:paraId="13852D82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1E2F49E2" w14:textId="2A19F4EA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</w:t>
            </w:r>
            <w:r>
              <w:rPr>
                <w:rFonts w:ascii="Calibri" w:hAnsi="Calibri"/>
              </w:rPr>
              <w:t>9</w:t>
            </w:r>
          </w:p>
        </w:tc>
        <w:tc>
          <w:tcPr>
            <w:tcW w:w="710" w:type="dxa"/>
            <w:shd w:val="clear" w:color="auto" w:fill="auto"/>
          </w:tcPr>
          <w:p w14:paraId="0D241D4E" w14:textId="77777777" w:rsidR="009E03F7" w:rsidRPr="008154A3" w:rsidRDefault="009E03F7" w:rsidP="009E03F7">
            <w:pPr>
              <w:rPr>
                <w:rFonts w:ascii="Calibri" w:hAnsi="Calibri"/>
                <w:u w:val="single"/>
              </w:rPr>
            </w:pPr>
          </w:p>
          <w:p w14:paraId="5F876B6E" w14:textId="77777777" w:rsidR="009E03F7" w:rsidRPr="008154A3" w:rsidRDefault="009E03F7" w:rsidP="009E03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9E03F7" w:rsidRPr="008154A3" w14:paraId="06AA95C0" w14:textId="77777777" w:rsidTr="7534C511">
        <w:tc>
          <w:tcPr>
            <w:tcW w:w="1593" w:type="dxa"/>
          </w:tcPr>
          <w:p w14:paraId="6C552CFF" w14:textId="77777777" w:rsidR="009E03F7" w:rsidRPr="008154A3" w:rsidRDefault="009E03F7" w:rsidP="009E03F7">
            <w:pPr>
              <w:rPr>
                <w:rFonts w:ascii="Calibri" w:hAnsi="Calibri"/>
                <w:b/>
              </w:rPr>
            </w:pPr>
            <w:r w:rsidRPr="008154A3">
              <w:rPr>
                <w:rFonts w:ascii="Calibri" w:hAnsi="Calibri"/>
                <w:b/>
              </w:rPr>
              <w:t>Program #3</w:t>
            </w:r>
          </w:p>
        </w:tc>
        <w:tc>
          <w:tcPr>
            <w:tcW w:w="3561" w:type="dxa"/>
            <w:shd w:val="clear" w:color="auto" w:fill="auto"/>
          </w:tcPr>
          <w:p w14:paraId="394D6B93" w14:textId="77777777" w:rsidR="009E03F7" w:rsidRPr="008154A3" w:rsidRDefault="009E03F7" w:rsidP="009E03F7">
            <w:pPr>
              <w:rPr>
                <w:rFonts w:ascii="Calibri" w:hAnsi="Calibri"/>
              </w:rPr>
            </w:pPr>
            <w:r w:rsidRPr="008154A3">
              <w:rPr>
                <w:rFonts w:ascii="Calibri" w:hAnsi="Calibri"/>
              </w:rPr>
              <w:t>Program</w:t>
            </w:r>
            <w:r w:rsidR="006E66A9">
              <w:rPr>
                <w:rStyle w:val="FootnoteReference"/>
              </w:rPr>
              <w:t>2</w:t>
            </w:r>
          </w:p>
        </w:tc>
        <w:tc>
          <w:tcPr>
            <w:tcW w:w="1404" w:type="dxa"/>
            <w:shd w:val="clear" w:color="auto" w:fill="auto"/>
          </w:tcPr>
          <w:p w14:paraId="5AC76E58" w14:textId="0E582AE9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5/1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1480" w:type="dxa"/>
            <w:shd w:val="clear" w:color="auto" w:fill="auto"/>
          </w:tcPr>
          <w:p w14:paraId="2F5AECA5" w14:textId="1AD9690C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5/1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14:paraId="55938FA5" w14:textId="77777777" w:rsidR="009E03F7" w:rsidRPr="008154A3" w:rsidRDefault="009E03F7" w:rsidP="009E03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9E03F7" w:rsidRPr="008154A3" w14:paraId="118D3E12" w14:textId="77777777" w:rsidTr="7534C511">
        <w:tc>
          <w:tcPr>
            <w:tcW w:w="1593" w:type="dxa"/>
            <w:shd w:val="clear" w:color="auto" w:fill="D9D9D9" w:themeFill="background1" w:themeFillShade="D9"/>
          </w:tcPr>
          <w:p w14:paraId="1C6FAA14" w14:textId="77777777" w:rsidR="009E03F7" w:rsidRPr="00B45D41" w:rsidRDefault="00366A50" w:rsidP="009E03F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Algorithm</w:t>
            </w:r>
            <w:r w:rsidR="009E03F7">
              <w:rPr>
                <w:rFonts w:ascii="Calibri" w:hAnsi="Calibri"/>
                <w:b/>
              </w:rPr>
              <w:t xml:space="preserve"> #4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14:paraId="1205E94C" w14:textId="77777777" w:rsidR="009E03F7" w:rsidRPr="009E03F7" w:rsidRDefault="009E03F7" w:rsidP="009E03F7">
            <w:pPr>
              <w:rPr>
                <w:b/>
              </w:rPr>
            </w:pPr>
            <w:r>
              <w:rPr>
                <w:rFonts w:ascii="Calibri" w:hAnsi="Calibri"/>
              </w:rPr>
              <w:t>Algorithm and Data Flow Diagram</w:t>
            </w:r>
            <w:r>
              <w:rPr>
                <w:rStyle w:val="FootnoteReference"/>
                <w:b/>
              </w:rPr>
              <w:t>4</w:t>
            </w:r>
            <w:r>
              <w:rPr>
                <w:b/>
              </w:rPr>
              <w:t xml:space="preserve">  </w:t>
            </w:r>
            <w:r w:rsidRPr="009621F7">
              <w:t>(Use paragraph form)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599B4FA4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5695A070" w14:textId="12C0CB15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5/2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6A0790C2" w14:textId="77777777" w:rsidR="009E03F7" w:rsidRPr="008154A3" w:rsidRDefault="009E03F7" w:rsidP="009E03F7">
            <w:pPr>
              <w:rPr>
                <w:rFonts w:ascii="Calibri" w:hAnsi="Calibri"/>
              </w:rPr>
            </w:pPr>
          </w:p>
          <w:p w14:paraId="5F7BCE3F" w14:textId="00B1F1FE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5/2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1071DD8E" w14:textId="77777777" w:rsidR="009E03F7" w:rsidRDefault="009E03F7" w:rsidP="009E03F7">
            <w:pPr>
              <w:rPr>
                <w:rFonts w:ascii="Calibri" w:hAnsi="Calibri"/>
              </w:rPr>
            </w:pPr>
          </w:p>
          <w:p w14:paraId="39857243" w14:textId="77777777" w:rsidR="009E03F7" w:rsidRPr="008154A3" w:rsidRDefault="009E03F7" w:rsidP="009E03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9E03F7" w:rsidRPr="008154A3" w14:paraId="5447B414" w14:textId="77777777" w:rsidTr="7534C511">
        <w:tc>
          <w:tcPr>
            <w:tcW w:w="1593" w:type="dxa"/>
            <w:shd w:val="clear" w:color="auto" w:fill="D9D9D9" w:themeFill="background1" w:themeFillShade="D9"/>
          </w:tcPr>
          <w:p w14:paraId="5D2062DD" w14:textId="77777777" w:rsidR="009E03F7" w:rsidRPr="008154A3" w:rsidRDefault="009E03F7" w:rsidP="009E03F7">
            <w:pPr>
              <w:rPr>
                <w:rFonts w:ascii="Calibri" w:hAnsi="Calibri"/>
                <w:b/>
              </w:rPr>
            </w:pPr>
            <w:r w:rsidRPr="008154A3">
              <w:rPr>
                <w:rFonts w:ascii="Calibri" w:hAnsi="Calibri"/>
                <w:b/>
              </w:rPr>
              <w:t>Program #4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14:paraId="0EDE8C67" w14:textId="77777777" w:rsidR="009E03F7" w:rsidRPr="00B45D41" w:rsidRDefault="009E03F7" w:rsidP="009E03F7">
            <w:pPr>
              <w:rPr>
                <w:rFonts w:ascii="Calibri" w:hAnsi="Calibri"/>
                <w:b/>
              </w:rPr>
            </w:pPr>
            <w:r w:rsidRPr="008154A3">
              <w:rPr>
                <w:rFonts w:ascii="Calibri" w:hAnsi="Calibri"/>
              </w:rPr>
              <w:t>Program</w:t>
            </w:r>
            <w:r>
              <w:rPr>
                <w:rStyle w:val="FootnoteReference"/>
                <w:b/>
              </w:rPr>
              <w:t>3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4856ACE8" w14:textId="3145F255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5/2</w:t>
            </w:r>
            <w:r>
              <w:rPr>
                <w:rFonts w:ascii="Calibri" w:hAnsi="Calibri"/>
              </w:rPr>
              <w:t>8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14:paraId="019FD5D5" w14:textId="76B9EB5A" w:rsidR="009E03F7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5/3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79B6B687" w14:textId="77777777" w:rsidR="009E03F7" w:rsidRPr="008154A3" w:rsidRDefault="009E03F7" w:rsidP="009E03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  <w:tr w:rsidR="00A61A11" w:rsidRPr="008154A3" w14:paraId="53AA386D" w14:textId="77777777" w:rsidTr="7534C511">
        <w:tc>
          <w:tcPr>
            <w:tcW w:w="1593" w:type="dxa"/>
            <w:shd w:val="clear" w:color="auto" w:fill="auto"/>
          </w:tcPr>
          <w:p w14:paraId="2B3FE9DA" w14:textId="77777777" w:rsidR="00A61A11" w:rsidRDefault="00A61A11" w:rsidP="00ED08D9">
            <w:pPr>
              <w:rPr>
                <w:rFonts w:ascii="Calibri" w:hAnsi="Calibri"/>
                <w:b/>
              </w:rPr>
            </w:pPr>
          </w:p>
          <w:p w14:paraId="79505D8A" w14:textId="77777777" w:rsidR="00A61A11" w:rsidRPr="008154A3" w:rsidRDefault="00A61A11" w:rsidP="00ED08D9">
            <w:pPr>
              <w:rPr>
                <w:rFonts w:ascii="Calibri" w:hAnsi="Calibri"/>
                <w:b/>
              </w:rPr>
            </w:pPr>
            <w:r w:rsidRPr="00057DFD">
              <w:rPr>
                <w:rFonts w:ascii="Calibri" w:hAnsi="Calibri"/>
                <w:b/>
              </w:rPr>
              <w:t>Program #</w:t>
            </w: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3561" w:type="dxa"/>
            <w:shd w:val="clear" w:color="auto" w:fill="auto"/>
          </w:tcPr>
          <w:p w14:paraId="3ECA5142" w14:textId="77777777" w:rsidR="00A61A11" w:rsidRDefault="00A61A11" w:rsidP="00ED08D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  <w:p w14:paraId="01086AA6" w14:textId="77777777" w:rsidR="00A61A11" w:rsidRDefault="00A61A11" w:rsidP="00A61A11">
            <w:pPr>
              <w:rPr>
                <w:b/>
              </w:rPr>
            </w:pPr>
            <w:r w:rsidRPr="008154A3">
              <w:rPr>
                <w:rFonts w:ascii="Calibri" w:hAnsi="Calibri"/>
              </w:rPr>
              <w:t>Program</w:t>
            </w:r>
            <w:r>
              <w:rPr>
                <w:rStyle w:val="FootnoteReference"/>
                <w:b/>
              </w:rPr>
              <w:t>3</w:t>
            </w:r>
          </w:p>
          <w:p w14:paraId="2DB5F52B" w14:textId="77777777" w:rsidR="00E56862" w:rsidRPr="00A61A11" w:rsidRDefault="00E56862" w:rsidP="00A61A11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(No Algorithm</w:t>
            </w:r>
            <w:r w:rsidR="009621F7">
              <w:rPr>
                <w:b/>
              </w:rPr>
              <w:t xml:space="preserve"> and No diagram)</w:t>
            </w:r>
          </w:p>
        </w:tc>
        <w:tc>
          <w:tcPr>
            <w:tcW w:w="1404" w:type="dxa"/>
            <w:shd w:val="clear" w:color="auto" w:fill="auto"/>
          </w:tcPr>
          <w:p w14:paraId="3D89E095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  <w:p w14:paraId="75C2DE4A" w14:textId="3DABF68A" w:rsidR="00A61A11" w:rsidRPr="008154A3" w:rsidRDefault="003570EC" w:rsidP="7534C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7534C511" w:rsidRPr="7534C511">
              <w:rPr>
                <w:rFonts w:ascii="Calibri" w:hAnsi="Calibri"/>
              </w:rPr>
              <w:t xml:space="preserve">  </w:t>
            </w:r>
            <w:r w:rsidR="0004465E">
              <w:rPr>
                <w:rFonts w:ascii="Calibri" w:hAnsi="Calibri"/>
              </w:rPr>
              <w:t>6/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1480" w:type="dxa"/>
            <w:shd w:val="clear" w:color="auto" w:fill="auto"/>
          </w:tcPr>
          <w:p w14:paraId="0DF05BDE" w14:textId="77777777" w:rsidR="00A61A11" w:rsidRPr="008154A3" w:rsidRDefault="00A61A11" w:rsidP="00ED08D9">
            <w:pPr>
              <w:rPr>
                <w:rFonts w:ascii="Calibri" w:hAnsi="Calibri"/>
              </w:rPr>
            </w:pPr>
            <w:r w:rsidRPr="008154A3">
              <w:rPr>
                <w:rFonts w:ascii="Calibri" w:hAnsi="Calibri"/>
              </w:rPr>
              <w:t>No Late Program #5</w:t>
            </w:r>
          </w:p>
        </w:tc>
        <w:tc>
          <w:tcPr>
            <w:tcW w:w="710" w:type="dxa"/>
            <w:shd w:val="clear" w:color="auto" w:fill="auto"/>
          </w:tcPr>
          <w:p w14:paraId="33C1EBD2" w14:textId="77777777" w:rsidR="00A61A11" w:rsidRPr="008154A3" w:rsidRDefault="00A61A11" w:rsidP="00ED08D9">
            <w:pPr>
              <w:rPr>
                <w:rFonts w:ascii="Calibri" w:hAnsi="Calibri"/>
                <w:u w:val="single"/>
              </w:rPr>
            </w:pPr>
          </w:p>
          <w:p w14:paraId="17D27735" w14:textId="77777777" w:rsidR="00A61A11" w:rsidRPr="008154A3" w:rsidRDefault="00A61A11" w:rsidP="00ED08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7pm</w:t>
            </w:r>
          </w:p>
        </w:tc>
      </w:tr>
    </w:tbl>
    <w:p w14:paraId="4E100C17" w14:textId="77777777" w:rsidR="00A61A11" w:rsidRPr="008154A3" w:rsidRDefault="00A61A11" w:rsidP="00A61A11">
      <w:pPr>
        <w:rPr>
          <w:rFonts w:ascii="Calibri" w:hAnsi="Calibri"/>
          <w:b/>
          <w:u w:val="single"/>
        </w:rPr>
      </w:pP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3420"/>
        <w:gridCol w:w="1260"/>
        <w:gridCol w:w="1638"/>
      </w:tblGrid>
      <w:tr w:rsidR="00A61A11" w:rsidRPr="008154A3" w14:paraId="33759CC7" w14:textId="77777777" w:rsidTr="0AA62E24">
        <w:tc>
          <w:tcPr>
            <w:tcW w:w="2430" w:type="dxa"/>
          </w:tcPr>
          <w:p w14:paraId="372D03A6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Quiz or Exam #</w:t>
            </w:r>
          </w:p>
        </w:tc>
        <w:tc>
          <w:tcPr>
            <w:tcW w:w="3420" w:type="dxa"/>
            <w:shd w:val="clear" w:color="auto" w:fill="auto"/>
          </w:tcPr>
          <w:p w14:paraId="4768C5BE" w14:textId="77777777" w:rsidR="00A61A11" w:rsidRPr="008154A3" w:rsidRDefault="00A61A11" w:rsidP="00ED08D9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Topics</w:t>
            </w:r>
          </w:p>
        </w:tc>
        <w:tc>
          <w:tcPr>
            <w:tcW w:w="1260" w:type="dxa"/>
            <w:shd w:val="clear" w:color="auto" w:fill="auto"/>
          </w:tcPr>
          <w:p w14:paraId="222368D5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Date</w:t>
            </w:r>
          </w:p>
        </w:tc>
        <w:tc>
          <w:tcPr>
            <w:tcW w:w="1638" w:type="dxa"/>
            <w:shd w:val="clear" w:color="auto" w:fill="auto"/>
          </w:tcPr>
          <w:p w14:paraId="1FB2BA83" w14:textId="77777777" w:rsidR="00A61A11" w:rsidRPr="008154A3" w:rsidRDefault="00A61A11" w:rsidP="00ED08D9">
            <w:pPr>
              <w:rPr>
                <w:rFonts w:ascii="Calibri" w:hAnsi="Calibri"/>
                <w:b/>
                <w:u w:val="single"/>
              </w:rPr>
            </w:pPr>
            <w:r w:rsidRPr="008154A3">
              <w:rPr>
                <w:rFonts w:ascii="Calibri" w:hAnsi="Calibri"/>
                <w:b/>
                <w:u w:val="single"/>
              </w:rPr>
              <w:t>Time</w:t>
            </w:r>
          </w:p>
        </w:tc>
      </w:tr>
      <w:tr w:rsidR="00E94DD4" w:rsidRPr="008154A3" w14:paraId="22483F62" w14:textId="77777777" w:rsidTr="0AA62E24">
        <w:tc>
          <w:tcPr>
            <w:tcW w:w="2430" w:type="dxa"/>
          </w:tcPr>
          <w:p w14:paraId="432DCE16" w14:textId="77777777" w:rsidR="00E94DD4" w:rsidRPr="00057DFD" w:rsidRDefault="00E94DD4" w:rsidP="00E94DD4">
            <w:pPr>
              <w:rPr>
                <w:rFonts w:ascii="Calibri" w:hAnsi="Calibri"/>
                <w:b/>
              </w:rPr>
            </w:pPr>
            <w:r w:rsidRPr="00057DFD">
              <w:rPr>
                <w:rFonts w:ascii="Calibri" w:hAnsi="Calibri"/>
                <w:b/>
              </w:rPr>
              <w:t>Quiz #1</w:t>
            </w:r>
          </w:p>
          <w:p w14:paraId="13D54C61" w14:textId="77777777" w:rsidR="00E94DD4" w:rsidRPr="008154A3" w:rsidRDefault="00E94DD4" w:rsidP="00E94DD4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shd w:val="clear" w:color="auto" w:fill="auto"/>
          </w:tcPr>
          <w:p w14:paraId="5B01330E" w14:textId="77777777" w:rsidR="00E94DD4" w:rsidRPr="00B45D41" w:rsidRDefault="00E94DD4" w:rsidP="00B114AA">
            <w:pPr>
              <w:numPr>
                <w:ilvl w:val="0"/>
                <w:numId w:val="2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Conditionals and Loops</w:t>
            </w:r>
          </w:p>
        </w:tc>
        <w:tc>
          <w:tcPr>
            <w:tcW w:w="1260" w:type="dxa"/>
            <w:shd w:val="clear" w:color="auto" w:fill="auto"/>
          </w:tcPr>
          <w:p w14:paraId="79E80E2A" w14:textId="7E690C6A" w:rsidR="00E94DD4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0AA62E24" w:rsidRPr="0AA62E24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/18</w:t>
            </w:r>
          </w:p>
        </w:tc>
        <w:tc>
          <w:tcPr>
            <w:tcW w:w="1638" w:type="dxa"/>
            <w:shd w:val="clear" w:color="auto" w:fill="auto"/>
          </w:tcPr>
          <w:p w14:paraId="78556BC1" w14:textId="77777777" w:rsidR="00E94DD4" w:rsidRPr="008154A3" w:rsidRDefault="00E94DD4" w:rsidP="00E94D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In-class</w:t>
            </w:r>
          </w:p>
          <w:p w14:paraId="78B9B562" w14:textId="77777777" w:rsidR="00E94DD4" w:rsidRPr="008154A3" w:rsidRDefault="00E94DD4" w:rsidP="00E94D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(50 min)</w:t>
            </w:r>
          </w:p>
        </w:tc>
      </w:tr>
      <w:tr w:rsidR="00E94DD4" w:rsidRPr="008154A3" w14:paraId="52CA419D" w14:textId="77777777" w:rsidTr="0AA62E24">
        <w:tc>
          <w:tcPr>
            <w:tcW w:w="2430" w:type="dxa"/>
            <w:shd w:val="clear" w:color="auto" w:fill="D9D9D9" w:themeFill="background1" w:themeFillShade="D9"/>
          </w:tcPr>
          <w:p w14:paraId="6E0B8F06" w14:textId="77777777" w:rsidR="00E94DD4" w:rsidRPr="007D121D" w:rsidRDefault="00E94DD4" w:rsidP="00E94DD4">
            <w:pPr>
              <w:rPr>
                <w:rFonts w:ascii="Calibri" w:hAnsi="Calibri"/>
                <w:b/>
              </w:rPr>
            </w:pPr>
            <w:r w:rsidRPr="00057DFD">
              <w:rPr>
                <w:rFonts w:ascii="Calibri" w:hAnsi="Calibri"/>
                <w:b/>
              </w:rPr>
              <w:t>Midterm Exam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CDBAF26" w14:textId="77777777" w:rsidR="00E94DD4" w:rsidRPr="008154A3" w:rsidRDefault="00E94DD4" w:rsidP="009E03F7">
            <w:pPr>
              <w:numPr>
                <w:ilvl w:val="0"/>
                <w:numId w:val="22"/>
              </w:numPr>
              <w:rPr>
                <w:rFonts w:ascii="Calibri" w:hAnsi="Calibri"/>
              </w:rPr>
            </w:pPr>
            <w:r w:rsidRPr="008154A3">
              <w:rPr>
                <w:rFonts w:ascii="Calibri" w:hAnsi="Calibri"/>
              </w:rPr>
              <w:t>Topics 1</w:t>
            </w:r>
            <w:r>
              <w:rPr>
                <w:rFonts w:ascii="Calibri" w:hAnsi="Calibri"/>
              </w:rPr>
              <w:t xml:space="preserve"> and 2</w:t>
            </w:r>
          </w:p>
          <w:p w14:paraId="38496BAA" w14:textId="77777777" w:rsidR="00E94DD4" w:rsidRPr="00B45D41" w:rsidRDefault="00E94DD4" w:rsidP="00E94DD4">
            <w:pPr>
              <w:ind w:left="720"/>
              <w:rPr>
                <w:rFonts w:ascii="Calibri" w:hAnsi="Calibri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F1D77A6" w14:textId="5A9DD7A3" w:rsidR="00E94DD4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</w:t>
            </w:r>
            <w:r w:rsidR="0AA62E24" w:rsidRPr="0AA62E24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4/30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5EA4CFC1" w14:textId="77777777" w:rsidR="00E94DD4" w:rsidRDefault="00E94DD4" w:rsidP="00E94D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In-class</w:t>
            </w:r>
          </w:p>
          <w:p w14:paraId="04A6A11B" w14:textId="77777777" w:rsidR="00E94DD4" w:rsidRPr="008154A3" w:rsidRDefault="00E94DD4" w:rsidP="00E94D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 hr 50 min)</w:t>
            </w:r>
          </w:p>
        </w:tc>
      </w:tr>
      <w:tr w:rsidR="00E94DD4" w:rsidRPr="008154A3" w14:paraId="55D89CF9" w14:textId="77777777" w:rsidTr="0AA62E24">
        <w:tc>
          <w:tcPr>
            <w:tcW w:w="2430" w:type="dxa"/>
          </w:tcPr>
          <w:p w14:paraId="0B844779" w14:textId="77777777" w:rsidR="00E94DD4" w:rsidRPr="008154A3" w:rsidRDefault="00E94DD4" w:rsidP="00E94DD4">
            <w:pPr>
              <w:rPr>
                <w:rFonts w:ascii="Calibri" w:hAnsi="Calibri"/>
              </w:rPr>
            </w:pPr>
          </w:p>
          <w:p w14:paraId="65D0B4E6" w14:textId="77777777" w:rsidR="00E94DD4" w:rsidRPr="00E94DD4" w:rsidRDefault="00E94DD4" w:rsidP="00E94DD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Quiz #2</w:t>
            </w:r>
          </w:p>
        </w:tc>
        <w:tc>
          <w:tcPr>
            <w:tcW w:w="3420" w:type="dxa"/>
            <w:shd w:val="clear" w:color="auto" w:fill="auto"/>
          </w:tcPr>
          <w:p w14:paraId="33005D52" w14:textId="77777777" w:rsidR="00E94DD4" w:rsidRDefault="00E94DD4" w:rsidP="00E94DD4">
            <w:pPr>
              <w:numPr>
                <w:ilvl w:val="0"/>
                <w:numId w:val="2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Structs, pointers</w:t>
            </w:r>
          </w:p>
          <w:p w14:paraId="41154325" w14:textId="77777777" w:rsidR="00B114AA" w:rsidRDefault="00B114AA" w:rsidP="00E94DD4">
            <w:pPr>
              <w:numPr>
                <w:ilvl w:val="0"/>
                <w:numId w:val="2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External Data Files</w:t>
            </w:r>
          </w:p>
          <w:p w14:paraId="3FFD0E08" w14:textId="77777777" w:rsidR="00E94DD4" w:rsidRPr="00B45D41" w:rsidRDefault="00653D66" w:rsidP="00E94DD4">
            <w:pPr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LLL Traversal</w:t>
            </w:r>
          </w:p>
        </w:tc>
        <w:tc>
          <w:tcPr>
            <w:tcW w:w="1260" w:type="dxa"/>
            <w:shd w:val="clear" w:color="auto" w:fill="auto"/>
          </w:tcPr>
          <w:p w14:paraId="1BFD1D16" w14:textId="1D435DA6" w:rsidR="00E94DD4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Wed</w:t>
            </w:r>
            <w:r w:rsidR="0AA62E24" w:rsidRPr="0AA62E24">
              <w:rPr>
                <w:rFonts w:ascii="Calibri" w:hAnsi="Calibri"/>
              </w:rPr>
              <w:t xml:space="preserve"> </w:t>
            </w:r>
            <w:r w:rsidR="0004465E">
              <w:rPr>
                <w:rFonts w:ascii="Calibri" w:hAnsi="Calibri"/>
              </w:rPr>
              <w:t>5/3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1638" w:type="dxa"/>
            <w:shd w:val="clear" w:color="auto" w:fill="auto"/>
          </w:tcPr>
          <w:p w14:paraId="2E5281FF" w14:textId="77777777" w:rsidR="00E94DD4" w:rsidRPr="008154A3" w:rsidRDefault="00E94DD4" w:rsidP="00E94D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In-class</w:t>
            </w:r>
          </w:p>
          <w:p w14:paraId="27DD9A7A" w14:textId="77777777" w:rsidR="00E94DD4" w:rsidRPr="008154A3" w:rsidRDefault="00E94DD4" w:rsidP="00E94DD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(50 min)</w:t>
            </w:r>
          </w:p>
        </w:tc>
      </w:tr>
      <w:tr w:rsidR="00A61A11" w:rsidRPr="008154A3" w14:paraId="54035D7C" w14:textId="77777777" w:rsidTr="0AA62E24">
        <w:tc>
          <w:tcPr>
            <w:tcW w:w="2430" w:type="dxa"/>
            <w:shd w:val="clear" w:color="auto" w:fill="D9D9D9" w:themeFill="background1" w:themeFillShade="D9"/>
          </w:tcPr>
          <w:p w14:paraId="26ACCBC9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  <w:p w14:paraId="04158D6E" w14:textId="77777777" w:rsidR="00A61A11" w:rsidRPr="00057DFD" w:rsidRDefault="00A61A11" w:rsidP="00ED08D9">
            <w:pPr>
              <w:rPr>
                <w:rFonts w:ascii="Calibri" w:hAnsi="Calibri"/>
                <w:b/>
              </w:rPr>
            </w:pPr>
            <w:r w:rsidRPr="00057DFD">
              <w:rPr>
                <w:rFonts w:ascii="Calibri" w:hAnsi="Calibri"/>
                <w:b/>
              </w:rPr>
              <w:t>Final Exam</w:t>
            </w:r>
          </w:p>
          <w:p w14:paraId="25D963D2" w14:textId="77777777" w:rsidR="00A61A11" w:rsidRPr="008154A3" w:rsidRDefault="00A61A11" w:rsidP="00ED08D9">
            <w:pPr>
              <w:rPr>
                <w:rFonts w:ascii="Calibri" w:hAnsi="Calibri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</w:tcPr>
          <w:p w14:paraId="3EC3293B" w14:textId="77777777" w:rsidR="00A61A11" w:rsidRPr="008154A3" w:rsidRDefault="00A61A11" w:rsidP="00A61A11">
            <w:pPr>
              <w:numPr>
                <w:ilvl w:val="0"/>
                <w:numId w:val="24"/>
              </w:numPr>
              <w:rPr>
                <w:rFonts w:ascii="Calibri" w:hAnsi="Calibri"/>
              </w:rPr>
            </w:pPr>
            <w:r w:rsidRPr="008154A3">
              <w:rPr>
                <w:rFonts w:ascii="Calibri" w:hAnsi="Calibri"/>
              </w:rPr>
              <w:t>Comprehensive</w:t>
            </w:r>
          </w:p>
          <w:p w14:paraId="1BF784AB" w14:textId="77777777" w:rsidR="00A61A11" w:rsidRPr="008154A3" w:rsidRDefault="00A61A11" w:rsidP="00A61A11">
            <w:pPr>
              <w:numPr>
                <w:ilvl w:val="0"/>
                <w:numId w:val="22"/>
              </w:numPr>
              <w:rPr>
                <w:rFonts w:ascii="Calibri" w:hAnsi="Calibri"/>
              </w:rPr>
            </w:pPr>
            <w:r w:rsidRPr="008154A3">
              <w:rPr>
                <w:rFonts w:ascii="Calibri" w:hAnsi="Calibri"/>
              </w:rPr>
              <w:t>Topics 1-</w:t>
            </w:r>
            <w:r>
              <w:rPr>
                <w:rFonts w:ascii="Calibri" w:hAnsi="Calibri"/>
              </w:rPr>
              <w:t>6</w:t>
            </w:r>
          </w:p>
          <w:p w14:paraId="2C063178" w14:textId="77777777" w:rsidR="00A61A11" w:rsidRPr="00B45D41" w:rsidRDefault="00A61A11" w:rsidP="00A61A11">
            <w:pPr>
              <w:numPr>
                <w:ilvl w:val="0"/>
                <w:numId w:val="2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Linear Linked Lists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944D9E7" w14:textId="77777777" w:rsidR="00A61A11" w:rsidRDefault="00A61A11" w:rsidP="00ED08D9">
            <w:pPr>
              <w:rPr>
                <w:rFonts w:ascii="Calibri" w:hAnsi="Calibri"/>
              </w:rPr>
            </w:pPr>
          </w:p>
          <w:p w14:paraId="721CAC84" w14:textId="5998E776" w:rsidR="00A61A11" w:rsidRPr="008154A3" w:rsidRDefault="003570EC" w:rsidP="0AA62E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Mon 6/11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32244B3F" w14:textId="77777777" w:rsidR="00A61A11" w:rsidRDefault="00A61A11" w:rsidP="00ED08D9">
            <w:pPr>
              <w:rPr>
                <w:rFonts w:ascii="Calibri" w:hAnsi="Calibri"/>
              </w:rPr>
            </w:pPr>
          </w:p>
          <w:p w14:paraId="3D6DA85A" w14:textId="4D5EF91E" w:rsidR="00A61A11" w:rsidRPr="008154A3" w:rsidRDefault="003570EC" w:rsidP="00ED08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7:30pm-9:20pm</w:t>
            </w:r>
          </w:p>
        </w:tc>
      </w:tr>
    </w:tbl>
    <w:p w14:paraId="6C964D04" w14:textId="77777777" w:rsidR="00FA00FB" w:rsidRPr="00FA00FB" w:rsidRDefault="00A61A11" w:rsidP="00FA00FB">
      <w:pPr>
        <w:ind w:right="540"/>
        <w:jc w:val="center"/>
        <w:rPr>
          <w:rFonts w:ascii="Calibri" w:hAnsi="Calibri"/>
          <w:b/>
          <w:i/>
          <w:sz w:val="32"/>
          <w:szCs w:val="32"/>
        </w:rPr>
      </w:pPr>
      <w:r w:rsidRPr="00FA00FB">
        <w:rPr>
          <w:rFonts w:ascii="Calibri" w:hAnsi="Calibri"/>
          <w:b/>
          <w:sz w:val="32"/>
          <w:szCs w:val="32"/>
        </w:rPr>
        <w:lastRenderedPageBreak/>
        <w:t xml:space="preserve">CS162: </w:t>
      </w:r>
      <w:r w:rsidR="004C22B5">
        <w:rPr>
          <w:rFonts w:ascii="Calibri" w:hAnsi="Calibri"/>
          <w:b/>
          <w:sz w:val="32"/>
          <w:szCs w:val="32"/>
        </w:rPr>
        <w:t>Course Outline</w:t>
      </w:r>
      <w:r w:rsidR="00FA00FB" w:rsidRPr="004C22B5">
        <w:rPr>
          <w:rFonts w:ascii="Calibri" w:hAnsi="Calibri"/>
          <w:sz w:val="32"/>
          <w:szCs w:val="32"/>
        </w:rPr>
        <w:t>:</w:t>
      </w:r>
      <w:r w:rsidR="00FA00FB" w:rsidRPr="00FA00FB">
        <w:rPr>
          <w:rFonts w:ascii="Calibri" w:hAnsi="Calibri"/>
          <w:b/>
          <w:color w:val="FF0000"/>
          <w:sz w:val="32"/>
          <w:szCs w:val="32"/>
        </w:rPr>
        <w:t xml:space="preserve"> </w:t>
      </w:r>
      <w:r w:rsidR="00FA00FB" w:rsidRPr="00FA00FB">
        <w:rPr>
          <w:rFonts w:ascii="Calibri" w:hAnsi="Calibri"/>
          <w:b/>
          <w:i/>
          <w:sz w:val="32"/>
          <w:szCs w:val="32"/>
        </w:rPr>
        <w:t>(7</w:t>
      </w:r>
      <w:r w:rsidR="00FA00FB" w:rsidRPr="00FA00FB">
        <w:rPr>
          <w:rFonts w:ascii="Calibri" w:hAnsi="Calibri"/>
          <w:b/>
          <w:i/>
          <w:sz w:val="32"/>
          <w:szCs w:val="32"/>
          <w:vertAlign w:val="superscript"/>
        </w:rPr>
        <w:t>th</w:t>
      </w:r>
      <w:r w:rsidR="00FA00FB" w:rsidRPr="00FA00FB">
        <w:rPr>
          <w:rFonts w:ascii="Calibri" w:hAnsi="Calibri"/>
          <w:b/>
          <w:i/>
          <w:sz w:val="32"/>
          <w:szCs w:val="32"/>
        </w:rPr>
        <w:t xml:space="preserve"> Edition of Malik)</w:t>
      </w:r>
    </w:p>
    <w:p w14:paraId="0528DED2" w14:textId="77777777" w:rsidR="00A61A11" w:rsidRPr="003E447C" w:rsidRDefault="00A61A11" w:rsidP="00FA00FB">
      <w:pPr>
        <w:ind w:right="540"/>
        <w:jc w:val="center"/>
        <w:rPr>
          <w:rFonts w:ascii="Calibri" w:hAnsi="Calibri"/>
          <w:b/>
        </w:rPr>
      </w:pPr>
    </w:p>
    <w:p w14:paraId="6DCA8973" w14:textId="4E02511C" w:rsidR="00A61A11" w:rsidRPr="00FA00FB" w:rsidRDefault="00B303CB" w:rsidP="003570EC">
      <w:pPr>
        <w:ind w:right="540"/>
        <w:jc w:val="center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Spring</w:t>
      </w:r>
      <w:r w:rsidR="0AA62E24" w:rsidRPr="0AA62E24">
        <w:rPr>
          <w:rFonts w:ascii="Calibri" w:hAnsi="Calibri"/>
          <w:b/>
          <w:bCs/>
        </w:rPr>
        <w:t xml:space="preserve"> 2018</w:t>
      </w:r>
    </w:p>
    <w:p w14:paraId="1EB58379" w14:textId="77777777" w:rsidR="00A61A11" w:rsidRPr="003E447C" w:rsidRDefault="00A61A11" w:rsidP="00A61A11">
      <w:pPr>
        <w:ind w:right="-540"/>
        <w:jc w:val="center"/>
        <w:rPr>
          <w:rFonts w:ascii="Calibri" w:hAnsi="Calibri"/>
          <w:b/>
          <w:u w:val="single"/>
        </w:rPr>
      </w:pPr>
    </w:p>
    <w:p w14:paraId="59C22A42" w14:textId="77777777" w:rsidR="00A61A11" w:rsidRPr="003E447C" w:rsidRDefault="00A61A11" w:rsidP="00A61A11">
      <w:pPr>
        <w:pBdr>
          <w:bottom w:val="single" w:sz="4" w:space="1" w:color="auto"/>
        </w:pBdr>
        <w:jc w:val="center"/>
        <w:rPr>
          <w:rFonts w:ascii="Calibri" w:hAnsi="Calibri"/>
        </w:rPr>
      </w:pPr>
      <w:r w:rsidRPr="003E447C">
        <w:rPr>
          <w:rFonts w:ascii="Calibri" w:hAnsi="Calibri"/>
          <w:i/>
        </w:rPr>
        <w:t>(the following outline is subject to change!)</w:t>
      </w:r>
    </w:p>
    <w:p w14:paraId="32EA7E18" w14:textId="77777777" w:rsidR="00B71032" w:rsidRPr="003E447C" w:rsidRDefault="00B71032" w:rsidP="003570EC">
      <w:pPr>
        <w:ind w:right="-540"/>
        <w:outlineLvl w:val="0"/>
        <w:rPr>
          <w:rFonts w:ascii="Calibri" w:hAnsi="Calibri"/>
          <w:b/>
          <w:sz w:val="32"/>
          <w:szCs w:val="32"/>
        </w:rPr>
      </w:pPr>
      <w:r w:rsidRPr="003E447C">
        <w:rPr>
          <w:rFonts w:ascii="Calibri" w:hAnsi="Calibri"/>
          <w:b/>
          <w:sz w:val="32"/>
          <w:szCs w:val="32"/>
        </w:rPr>
        <w:t>WEEK</w:t>
      </w:r>
      <w:r w:rsidR="004B4433" w:rsidRPr="003E447C">
        <w:rPr>
          <w:rFonts w:ascii="Calibri" w:hAnsi="Calibri"/>
          <w:b/>
          <w:sz w:val="32"/>
          <w:szCs w:val="32"/>
        </w:rPr>
        <w:t>S</w:t>
      </w:r>
      <w:r w:rsidRPr="003E447C">
        <w:rPr>
          <w:rFonts w:ascii="Calibri" w:hAnsi="Calibri"/>
          <w:b/>
          <w:sz w:val="32"/>
          <w:szCs w:val="32"/>
        </w:rPr>
        <w:t xml:space="preserve"> #1 and 2</w:t>
      </w:r>
      <w:r w:rsidR="00B71D2C" w:rsidRPr="003E447C">
        <w:rPr>
          <w:rFonts w:ascii="Calibri" w:hAnsi="Calibri"/>
          <w:b/>
          <w:sz w:val="32"/>
          <w:szCs w:val="32"/>
        </w:rPr>
        <w:t>:</w:t>
      </w:r>
      <w:r w:rsidR="002F66FC" w:rsidRPr="003E447C">
        <w:rPr>
          <w:rFonts w:ascii="Calibri" w:hAnsi="Calibri"/>
          <w:b/>
          <w:sz w:val="32"/>
          <w:szCs w:val="32"/>
        </w:rPr>
        <w:t xml:space="preserve"> </w:t>
      </w:r>
      <w:r w:rsidR="002F66FC" w:rsidRPr="0066780D">
        <w:rPr>
          <w:rFonts w:ascii="Calibri" w:hAnsi="Calibri"/>
          <w:b/>
          <w:sz w:val="32"/>
          <w:szCs w:val="32"/>
        </w:rPr>
        <w:t>Getting started with C++</w:t>
      </w:r>
      <w:r w:rsidRPr="0066780D">
        <w:rPr>
          <w:rFonts w:ascii="Calibri" w:hAnsi="Calibri"/>
          <w:b/>
          <w:sz w:val="32"/>
          <w:szCs w:val="32"/>
        </w:rPr>
        <w:tab/>
      </w:r>
      <w:r w:rsidRPr="0066780D">
        <w:rPr>
          <w:rFonts w:ascii="Calibri" w:hAnsi="Calibri"/>
          <w:sz w:val="32"/>
          <w:szCs w:val="32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 xml:space="preserve"> </w:t>
      </w:r>
    </w:p>
    <w:p w14:paraId="0096A828" w14:textId="77777777" w:rsidR="009D6A07" w:rsidRPr="003E447C" w:rsidRDefault="009D6A07">
      <w:pPr>
        <w:ind w:right="-540"/>
        <w:rPr>
          <w:rFonts w:ascii="Calibri" w:hAnsi="Calibri"/>
        </w:rPr>
      </w:pPr>
    </w:p>
    <w:p w14:paraId="6C000FA4" w14:textId="77777777" w:rsidR="00DB2B88" w:rsidRPr="003E447C" w:rsidRDefault="00DB2B88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12FCDB9F" w14:textId="57F305C8" w:rsidR="00DB2B88" w:rsidRPr="003E447C" w:rsidRDefault="00B303CB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4/2</w:t>
      </w:r>
      <w:r w:rsidR="00DB2B88" w:rsidRPr="003E447C">
        <w:rPr>
          <w:rFonts w:ascii="Calibri" w:hAnsi="Calibri"/>
          <w:b/>
        </w:rPr>
        <w:tab/>
        <w:t>Topic #1</w:t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  <w:t>*** Please read the syllabus ***</w:t>
      </w:r>
    </w:p>
    <w:p w14:paraId="30DA4604" w14:textId="77777777" w:rsidR="00DB2B88" w:rsidRPr="003E447C" w:rsidRDefault="00DB2B88">
      <w:pPr>
        <w:ind w:left="720" w:right="-540"/>
        <w:rPr>
          <w:rFonts w:ascii="Calibri" w:hAnsi="Calibri"/>
          <w:b/>
        </w:rPr>
      </w:pPr>
      <w:r w:rsidRPr="003E447C">
        <w:rPr>
          <w:rFonts w:ascii="Calibri" w:hAnsi="Calibri"/>
        </w:rPr>
        <w:t xml:space="preserve">• Introduction: Syllabus, Objectives for the Course, 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 xml:space="preserve"> Malik: 1, Shk: 1</w:t>
      </w:r>
    </w:p>
    <w:p w14:paraId="054074EB" w14:textId="77777777" w:rsidR="00DB2B88" w:rsidRPr="003E447C" w:rsidRDefault="00DB2B88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 xml:space="preserve">Class Introduction, and Review Outline. </w:t>
      </w:r>
    </w:p>
    <w:p w14:paraId="76A566A3" w14:textId="77777777" w:rsidR="00DB2B88" w:rsidRPr="003E447C" w:rsidRDefault="00DB2B88">
      <w:pPr>
        <w:ind w:right="-540"/>
        <w:rPr>
          <w:rFonts w:ascii="Calibri" w:hAnsi="Calibri"/>
          <w:u w:val="single"/>
        </w:rPr>
      </w:pPr>
    </w:p>
    <w:p w14:paraId="2F4B8C1C" w14:textId="50630181" w:rsidR="00DB2B88" w:rsidRPr="003E447C" w:rsidRDefault="00B303CB">
      <w:pPr>
        <w:rPr>
          <w:rFonts w:ascii="Calibri" w:hAnsi="Calibri"/>
        </w:rPr>
      </w:pPr>
      <w:r>
        <w:rPr>
          <w:rFonts w:ascii="Calibri" w:hAnsi="Calibri"/>
          <w:b/>
        </w:rPr>
        <w:t>4/4</w:t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</w:rPr>
        <w:t xml:space="preserve">• </w:t>
      </w:r>
      <w:r w:rsidR="00DB2B88" w:rsidRPr="003E447C">
        <w:rPr>
          <w:rFonts w:ascii="Calibri" w:hAnsi="Calibri"/>
          <w:b/>
        </w:rPr>
        <w:t>Overview and/or Review of C++</w:t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</w:rPr>
        <w:tab/>
      </w:r>
      <w:r w:rsidR="00DB2B88" w:rsidRPr="003E447C">
        <w:rPr>
          <w:rFonts w:ascii="Calibri" w:hAnsi="Calibri"/>
        </w:rPr>
        <w:tab/>
      </w:r>
      <w:r w:rsidR="00DB2B88" w:rsidRPr="003E447C">
        <w:rPr>
          <w:rFonts w:ascii="Calibri" w:hAnsi="Calibri"/>
          <w:b/>
        </w:rPr>
        <w:t>Malik: 2, 3</w:t>
      </w:r>
    </w:p>
    <w:p w14:paraId="2F1B4AB7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Structure of C++ Programs</w:t>
      </w:r>
    </w:p>
    <w:p w14:paraId="41F9DA3B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C++ Statements</w:t>
      </w:r>
    </w:p>
    <w:p w14:paraId="428BC49E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Data Types</w:t>
      </w:r>
    </w:p>
    <w:p w14:paraId="4DA4E7E0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Operators</w:t>
      </w:r>
    </w:p>
    <w:p w14:paraId="042CA654" w14:textId="77777777" w:rsidR="00DB29B3" w:rsidRPr="003E447C" w:rsidRDefault="00DB29B3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#1 </w:t>
      </w:r>
      <w:r w:rsidR="00970B10"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Pr="003E447C">
        <w:rPr>
          <w:rFonts w:ascii="Calibri" w:hAnsi="Calibri"/>
          <w:b/>
          <w:color w:val="FF0000"/>
          <w:highlight w:val="lightGray"/>
        </w:rPr>
        <w:t xml:space="preserve">By </w:t>
      </w:r>
      <w:r>
        <w:rPr>
          <w:rFonts w:ascii="Calibri" w:hAnsi="Calibri"/>
          <w:b/>
          <w:color w:val="FF0000"/>
          <w:highlight w:val="lightGray"/>
        </w:rPr>
        <w:t>Lab#1</w:t>
      </w:r>
      <w:r w:rsidRPr="003E447C">
        <w:rPr>
          <w:rFonts w:ascii="Calibri" w:hAnsi="Calibri"/>
          <w:b/>
          <w:color w:val="FF0000"/>
          <w:highlight w:val="lightGray"/>
        </w:rPr>
        <w:t xml:space="preserve">  – Get a CS Account</w:t>
      </w:r>
      <w:r w:rsidRPr="003E447C">
        <w:rPr>
          <w:rFonts w:ascii="Calibri" w:hAnsi="Calibri"/>
          <w:b/>
          <w:color w:val="FF0000"/>
        </w:rPr>
        <w:tab/>
      </w:r>
    </w:p>
    <w:p w14:paraId="06538299" w14:textId="77777777" w:rsidR="00DB29B3" w:rsidRPr="003E447C" w:rsidRDefault="00DB29B3" w:rsidP="00D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 w:rsidRPr="003E447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447C">
        <w:rPr>
          <w:b/>
          <w:color w:val="FF0000"/>
        </w:rPr>
        <w:t>(prior to your first lab!)</w:t>
      </w:r>
    </w:p>
    <w:p w14:paraId="62265ACC" w14:textId="77777777" w:rsidR="00DB29B3" w:rsidRDefault="00DB29B3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Linux Lab</w:t>
      </w:r>
      <w:r w:rsidR="0013298B" w:rsidRPr="003E447C">
        <w:rPr>
          <w:rFonts w:ascii="Calibri" w:hAnsi="Calibri"/>
          <w:b/>
        </w:rPr>
        <w:t xml:space="preserve"> </w:t>
      </w:r>
      <w:r w:rsidR="00926D87" w:rsidRPr="003E447C">
        <w:rPr>
          <w:rFonts w:ascii="Calibri" w:hAnsi="Calibri"/>
          <w:b/>
        </w:rPr>
        <w:t xml:space="preserve"> #1 </w:t>
      </w:r>
      <w:r w:rsidR="00377A08">
        <w:rPr>
          <w:rFonts w:ascii="Calibri" w:hAnsi="Calibri"/>
          <w:b/>
        </w:rPr>
        <w:t>–</w:t>
      </w:r>
      <w:r w:rsidR="0013298B" w:rsidRPr="003E447C">
        <w:rPr>
          <w:rFonts w:ascii="Calibri" w:hAnsi="Calibri"/>
          <w:b/>
        </w:rPr>
        <w:t xml:space="preserve"> </w:t>
      </w:r>
      <w:r w:rsidR="00377A08">
        <w:rPr>
          <w:rFonts w:ascii="Calibri" w:hAnsi="Calibri"/>
          <w:b/>
        </w:rPr>
        <w:t>Getting Started with linux</w:t>
      </w:r>
      <w:r w:rsidR="00C265B9" w:rsidRPr="003E447C">
        <w:rPr>
          <w:rFonts w:ascii="Calibri" w:hAnsi="Calibri"/>
          <w:b/>
        </w:rPr>
        <w:tab/>
      </w:r>
    </w:p>
    <w:p w14:paraId="03B59D6D" w14:textId="77777777" w:rsidR="00DB29B3" w:rsidRDefault="00DB29B3" w:rsidP="00D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rFonts w:ascii="Calibri" w:hAnsi="Calibri"/>
          <w:b/>
        </w:rPr>
        <w:t>CS162 Lab #1 – Getting Started</w:t>
      </w:r>
      <w:r>
        <w:rPr>
          <w:rFonts w:ascii="Calibri" w:hAnsi="Calibri"/>
          <w:b/>
        </w:rPr>
        <w:tab/>
      </w:r>
      <w:r w:rsidR="00926D87" w:rsidRPr="003E447C">
        <w:rPr>
          <w:b/>
        </w:rPr>
        <w:t>No Prelab Exercises for the first lab!</w:t>
      </w:r>
    </w:p>
    <w:p w14:paraId="73F5BD62" w14:textId="77777777" w:rsidR="00DB29B3" w:rsidRDefault="00DB29B3" w:rsidP="00DB2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3FD1EEE4" w14:textId="5B361E69" w:rsidR="00DB2B88" w:rsidRPr="003E447C" w:rsidRDefault="00B303CB">
      <w:pPr>
        <w:rPr>
          <w:rFonts w:ascii="Calibri" w:hAnsi="Calibri"/>
          <w:b/>
        </w:rPr>
      </w:pPr>
      <w:r>
        <w:rPr>
          <w:rFonts w:ascii="Calibri" w:hAnsi="Calibri"/>
          <w:b/>
        </w:rPr>
        <w:t>4/9</w:t>
      </w:r>
      <w:r w:rsidR="00DB2B88" w:rsidRPr="003E447C">
        <w:rPr>
          <w:rFonts w:ascii="Calibri" w:hAnsi="Calibri"/>
          <w:b/>
        </w:rPr>
        <w:tab/>
      </w:r>
      <w:r w:rsidR="00C265B9" w:rsidRPr="003E447C">
        <w:rPr>
          <w:rFonts w:ascii="Calibri" w:hAnsi="Calibri"/>
        </w:rPr>
        <w:t xml:space="preserve">• </w:t>
      </w:r>
      <w:r w:rsidR="00C265B9" w:rsidRPr="003E447C">
        <w:rPr>
          <w:rFonts w:ascii="Calibri" w:hAnsi="Calibri"/>
          <w:b/>
        </w:rPr>
        <w:t>Continue with C++ (Loops and Arrays)</w:t>
      </w:r>
    </w:p>
    <w:p w14:paraId="34546745" w14:textId="77777777" w:rsidR="00DB2B88" w:rsidRPr="003E447C" w:rsidRDefault="00C265B9">
      <w:pPr>
        <w:rPr>
          <w:rFonts w:ascii="Calibri" w:hAnsi="Calibri"/>
          <w:b/>
        </w:rPr>
      </w:pPr>
      <w:r w:rsidRPr="003E447C">
        <w:rPr>
          <w:rFonts w:ascii="Calibri" w:hAnsi="Calibri"/>
          <w:b/>
        </w:rPr>
        <w:t xml:space="preserve">                     </w:t>
      </w:r>
      <w:r w:rsidR="00DB2B88" w:rsidRPr="003E447C">
        <w:rPr>
          <w:rFonts w:ascii="Calibri" w:hAnsi="Calibri"/>
        </w:rPr>
        <w:t>• I/O, Conditionals, Repetition, Arrays</w:t>
      </w:r>
      <w:r w:rsidR="00DB2B88" w:rsidRPr="003E447C">
        <w:rPr>
          <w:rFonts w:ascii="Calibri" w:hAnsi="Calibri"/>
        </w:rPr>
        <w:tab/>
      </w:r>
      <w:r w:rsidR="00DB2B88" w:rsidRPr="003E447C">
        <w:rPr>
          <w:rFonts w:ascii="Calibri" w:hAnsi="Calibri"/>
        </w:rPr>
        <w:tab/>
      </w:r>
      <w:r w:rsidR="00DB2B88" w:rsidRPr="003E447C">
        <w:rPr>
          <w:rFonts w:ascii="Calibri" w:hAnsi="Calibri"/>
          <w:b/>
        </w:rPr>
        <w:t>Malik: 4, 5, Shk: 2</w:t>
      </w:r>
    </w:p>
    <w:p w14:paraId="75D280BC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Branching Statements</w:t>
      </w:r>
      <w:r w:rsidRPr="003E447C">
        <w:tab/>
      </w:r>
      <w:r w:rsidRPr="003E447C">
        <w:tab/>
      </w:r>
      <w:r w:rsidRPr="003E447C">
        <w:tab/>
      </w:r>
      <w:r w:rsidRPr="003E447C">
        <w:tab/>
      </w:r>
    </w:p>
    <w:p w14:paraId="527C07EF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Loops and Relational Expressions</w:t>
      </w:r>
      <w:r w:rsidRPr="003E447C">
        <w:tab/>
      </w:r>
    </w:p>
    <w:p w14:paraId="39F68C27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I/O and formatting output</w:t>
      </w:r>
    </w:p>
    <w:p w14:paraId="36D2BCF2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Arrays, Strings, String I/O</w:t>
      </w:r>
    </w:p>
    <w:p w14:paraId="42055D8E" w14:textId="2FB23E29" w:rsidR="00DB2B88" w:rsidRPr="003E447C" w:rsidRDefault="00B303CB" w:rsidP="003570EC">
      <w:pPr>
        <w:ind w:left="1170" w:hanging="1170"/>
        <w:outlineLvl w:val="0"/>
        <w:rPr>
          <w:rFonts w:ascii="Calibri" w:hAnsi="Calibri"/>
        </w:rPr>
      </w:pPr>
      <w:r>
        <w:rPr>
          <w:rFonts w:ascii="Calibri" w:hAnsi="Calibri"/>
          <w:b/>
        </w:rPr>
        <w:t>4/11</w:t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</w:rPr>
        <w:t>Demonstration: Creating a complete program in C++</w:t>
      </w:r>
    </w:p>
    <w:p w14:paraId="2396D53F" w14:textId="77777777" w:rsidR="00DB2B88" w:rsidRPr="003E447C" w:rsidRDefault="00DB2B88">
      <w:pPr>
        <w:pStyle w:val="ListParagraph"/>
        <w:numPr>
          <w:ilvl w:val="0"/>
          <w:numId w:val="2"/>
        </w:numPr>
      </w:pPr>
      <w:r w:rsidRPr="003E447C">
        <w:t>Explore C++ assignment statements, conditionals, and truth tables</w:t>
      </w:r>
    </w:p>
    <w:p w14:paraId="462CBF25" w14:textId="77777777" w:rsidR="00DB2B88" w:rsidRDefault="00DB2B88">
      <w:pPr>
        <w:pStyle w:val="ListParagraph"/>
        <w:numPr>
          <w:ilvl w:val="0"/>
          <w:numId w:val="2"/>
        </w:numPr>
      </w:pPr>
      <w:r w:rsidRPr="003E447C">
        <w:t>Explore C++ arrays of characters</w:t>
      </w:r>
    </w:p>
    <w:p w14:paraId="4CF92C67" w14:textId="77777777" w:rsidR="009733CC" w:rsidRPr="003E447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</w:rPr>
      </w:pPr>
      <w:r>
        <w:rPr>
          <w:rFonts w:ascii="Calibri" w:hAnsi="Calibri"/>
          <w:b/>
        </w:rPr>
        <w:t xml:space="preserve">Week #2 </w:t>
      </w:r>
      <w:r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>
        <w:rPr>
          <w:rFonts w:ascii="Calibri" w:hAnsi="Calibri"/>
          <w:b/>
        </w:rPr>
        <w:t>Bring completed Prelab Exercise!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color w:val="FF0000"/>
        </w:rPr>
        <w:t xml:space="preserve"> </w:t>
      </w:r>
    </w:p>
    <w:p w14:paraId="21372767" w14:textId="77777777" w:rsidR="009733CC" w:rsidRDefault="00377A08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#1.1 – Files and Directories</w:t>
      </w:r>
    </w:p>
    <w:p w14:paraId="18105416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CS162 </w:t>
      </w:r>
      <w:r w:rsidR="00377A08">
        <w:rPr>
          <w:rFonts w:ascii="Calibri" w:hAnsi="Calibri"/>
          <w:b/>
        </w:rPr>
        <w:t xml:space="preserve">Lab </w:t>
      </w:r>
      <w:r w:rsidRPr="003E447C">
        <w:rPr>
          <w:rFonts w:ascii="Calibri" w:hAnsi="Calibri"/>
          <w:b/>
        </w:rPr>
        <w:t>#2 – Topic #1 Getting Started with C++ syntax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14:paraId="50AFBE27" w14:textId="77777777" w:rsidR="009733CC" w:rsidRDefault="009733CC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1DB9BE05" w14:textId="77777777" w:rsidR="009733CC" w:rsidRDefault="009733CC" w:rsidP="003570EC">
      <w:pPr>
        <w:pStyle w:val="ListParagraph"/>
        <w:ind w:left="0"/>
        <w:outlineLvl w:val="0"/>
        <w:rPr>
          <w:rFonts w:cs="Calibri"/>
        </w:rPr>
      </w:pPr>
      <w:r w:rsidRPr="003E447C">
        <w:rPr>
          <w:rFonts w:cs="Calibri"/>
        </w:rPr>
        <w:t xml:space="preserve">Bring your </w:t>
      </w:r>
      <w:r w:rsidR="00377A08">
        <w:rPr>
          <w:rFonts w:cs="Calibri"/>
        </w:rPr>
        <w:t xml:space="preserve">two </w:t>
      </w:r>
      <w:r w:rsidRPr="003E447C">
        <w:rPr>
          <w:rFonts w:cs="Calibri"/>
        </w:rPr>
        <w:t>Lab book</w:t>
      </w:r>
      <w:r w:rsidR="00377A08">
        <w:rPr>
          <w:rFonts w:cs="Calibri"/>
        </w:rPr>
        <w:t>s and have the CS162</w:t>
      </w:r>
      <w:r w:rsidRPr="003E447C">
        <w:rPr>
          <w:rFonts w:cs="Calibri"/>
        </w:rPr>
        <w:t xml:space="preserve"> </w:t>
      </w:r>
      <w:r w:rsidR="00377A08">
        <w:rPr>
          <w:rFonts w:cs="Calibri"/>
        </w:rPr>
        <w:t>Lab #2</w:t>
      </w:r>
      <w:r w:rsidRPr="003E447C">
        <w:rPr>
          <w:rFonts w:cs="Calibri"/>
        </w:rPr>
        <w:t xml:space="preserve"> Pre-Lab exercise</w:t>
      </w:r>
      <w:r w:rsidR="00377A08">
        <w:rPr>
          <w:rFonts w:cs="Calibri"/>
        </w:rPr>
        <w:t>s</w:t>
      </w:r>
      <w:r w:rsidRPr="003E447C">
        <w:rPr>
          <w:rFonts w:cs="Calibri"/>
        </w:rPr>
        <w:t xml:space="preserve"> completed!</w:t>
      </w:r>
    </w:p>
    <w:p w14:paraId="471B316D" w14:textId="77777777" w:rsidR="009733CC" w:rsidRDefault="009733CC" w:rsidP="009733CC">
      <w:pPr>
        <w:pStyle w:val="ListParagraph"/>
        <w:ind w:left="0"/>
        <w:rPr>
          <w:rFonts w:cs="Calibri"/>
        </w:rPr>
      </w:pPr>
      <w:r w:rsidRPr="003E447C">
        <w:rPr>
          <w:rFonts w:cs="Calibri"/>
        </w:rPr>
        <w:t>Practice creating a C++ program using assignment statements, conditionals and truth tables</w:t>
      </w:r>
    </w:p>
    <w:p w14:paraId="593E330F" w14:textId="64077A8B" w:rsidR="00377A08" w:rsidRDefault="009733CC" w:rsidP="009733CC">
      <w:pPr>
        <w:pStyle w:val="ListParagraph"/>
        <w:ind w:left="0"/>
        <w:rPr>
          <w:rFonts w:cs="Calibri"/>
        </w:rPr>
      </w:pPr>
      <w:r w:rsidRPr="00DB29B3">
        <w:rPr>
          <w:rFonts w:cs="Calibri"/>
        </w:rPr>
        <w:t>Gain experience with loops</w:t>
      </w:r>
    </w:p>
    <w:p w14:paraId="0DF5038F" w14:textId="77777777" w:rsidR="00B303CB" w:rsidRPr="00DB29B3" w:rsidRDefault="00B303CB" w:rsidP="009733CC">
      <w:pPr>
        <w:pStyle w:val="ListParagraph"/>
        <w:ind w:left="0"/>
        <w:rPr>
          <w:rFonts w:cs="Calibri"/>
        </w:rPr>
      </w:pPr>
    </w:p>
    <w:p w14:paraId="0E2AC50D" w14:textId="77777777" w:rsidR="0066780D" w:rsidRPr="0066780D" w:rsidRDefault="00B71032" w:rsidP="003570EC">
      <w:pPr>
        <w:pStyle w:val="ListParagraph"/>
        <w:ind w:left="0"/>
        <w:outlineLvl w:val="0"/>
        <w:rPr>
          <w:b/>
          <w:sz w:val="32"/>
          <w:szCs w:val="32"/>
        </w:rPr>
      </w:pPr>
      <w:r w:rsidRPr="003E447C">
        <w:rPr>
          <w:b/>
          <w:sz w:val="32"/>
          <w:szCs w:val="32"/>
        </w:rPr>
        <w:lastRenderedPageBreak/>
        <w:t>WEEK #3</w:t>
      </w:r>
      <w:r w:rsidRPr="0066780D">
        <w:rPr>
          <w:b/>
          <w:sz w:val="32"/>
          <w:szCs w:val="32"/>
        </w:rPr>
        <w:t>: Functions</w:t>
      </w:r>
    </w:p>
    <w:p w14:paraId="3F6665E0" w14:textId="77777777" w:rsidR="0066780D" w:rsidRDefault="0066780D" w:rsidP="002F66FC">
      <w:pPr>
        <w:pStyle w:val="ListParagraph"/>
        <w:ind w:left="0"/>
        <w:rPr>
          <w:b/>
          <w:i/>
          <w:sz w:val="24"/>
          <w:szCs w:val="24"/>
        </w:rPr>
      </w:pPr>
    </w:p>
    <w:p w14:paraId="2FFD0D71" w14:textId="77777777" w:rsidR="00B71032" w:rsidRPr="003E447C" w:rsidRDefault="00B71032" w:rsidP="00B71032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1B55A660" w14:textId="6F0DA999" w:rsidR="00DB2B88" w:rsidRPr="003E447C" w:rsidRDefault="00B303CB">
      <w:pPr>
        <w:rPr>
          <w:rFonts w:ascii="Calibri" w:hAnsi="Calibri"/>
          <w:b/>
        </w:rPr>
      </w:pPr>
      <w:r>
        <w:rPr>
          <w:rFonts w:ascii="Calibri" w:hAnsi="Calibri"/>
          <w:b/>
        </w:rPr>
        <w:t>4/16</w:t>
      </w:r>
      <w:r w:rsidR="00DB2B88" w:rsidRPr="003E447C">
        <w:rPr>
          <w:rFonts w:ascii="Calibri" w:hAnsi="Calibri"/>
          <w:b/>
        </w:rPr>
        <w:tab/>
        <w:t>Topic #2</w:t>
      </w:r>
    </w:p>
    <w:p w14:paraId="77035475" w14:textId="77777777" w:rsidR="00DB2B88" w:rsidRPr="003E447C" w:rsidRDefault="00DB2B88">
      <w:pPr>
        <w:ind w:firstLine="720"/>
        <w:rPr>
          <w:rFonts w:ascii="Calibri" w:hAnsi="Calibri"/>
        </w:rPr>
      </w:pPr>
      <w:r w:rsidRPr="003E447C">
        <w:rPr>
          <w:rFonts w:ascii="Calibri" w:hAnsi="Calibri"/>
          <w:b/>
        </w:rPr>
        <w:t>Overview  of C++ Functions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Malik: 6, 7</w:t>
      </w:r>
    </w:p>
    <w:p w14:paraId="4EC2E891" w14:textId="77777777" w:rsidR="00DB2B88" w:rsidRPr="003E447C" w:rsidRDefault="00DB2B88">
      <w:pPr>
        <w:pStyle w:val="ListParagraph"/>
        <w:numPr>
          <w:ilvl w:val="0"/>
          <w:numId w:val="4"/>
        </w:numPr>
      </w:pPr>
      <w:r w:rsidRPr="003E447C">
        <w:t>Prototypes vs. Function Definitions</w:t>
      </w:r>
    </w:p>
    <w:p w14:paraId="30076525" w14:textId="77777777" w:rsidR="00DB2B88" w:rsidRPr="003E447C" w:rsidRDefault="00DB2B88">
      <w:pPr>
        <w:pStyle w:val="ListParagraph"/>
        <w:numPr>
          <w:ilvl w:val="0"/>
          <w:numId w:val="4"/>
        </w:numPr>
      </w:pPr>
      <w:r w:rsidRPr="003E447C">
        <w:t>Pass by value, by reference, by const</w:t>
      </w:r>
    </w:p>
    <w:p w14:paraId="54CA0151" w14:textId="77777777" w:rsidR="002F66FC" w:rsidRPr="003E447C" w:rsidRDefault="00DB2B88" w:rsidP="00C400CE">
      <w:pPr>
        <w:pStyle w:val="ListParagraph"/>
        <w:numPr>
          <w:ilvl w:val="0"/>
          <w:numId w:val="4"/>
        </w:numPr>
      </w:pPr>
      <w:r w:rsidRPr="003E447C">
        <w:t>Passing fundamental  types and arrays</w:t>
      </w:r>
    </w:p>
    <w:p w14:paraId="76BE191A" w14:textId="77777777" w:rsidR="00FD6787" w:rsidRDefault="00FD6787">
      <w:pPr>
        <w:ind w:left="990" w:hanging="990"/>
        <w:rPr>
          <w:rFonts w:ascii="Calibri" w:hAnsi="Calibri"/>
          <w:b/>
        </w:rPr>
      </w:pPr>
    </w:p>
    <w:p w14:paraId="7CC94EFF" w14:textId="605594D6" w:rsidR="00DB2B88" w:rsidRPr="003E447C" w:rsidRDefault="00B303CB">
      <w:pPr>
        <w:ind w:left="990" w:hanging="990"/>
        <w:rPr>
          <w:rFonts w:ascii="Calibri" w:hAnsi="Calibri"/>
        </w:rPr>
      </w:pPr>
      <w:r>
        <w:rPr>
          <w:rFonts w:ascii="Calibri" w:hAnsi="Calibri"/>
          <w:b/>
        </w:rPr>
        <w:t>4/18</w:t>
      </w:r>
      <w:r w:rsidR="00DB2B88" w:rsidRPr="003E447C">
        <w:rPr>
          <w:rFonts w:ascii="Calibri" w:hAnsi="Calibri"/>
          <w:b/>
        </w:rPr>
        <w:tab/>
        <w:t>Functions:</w:t>
      </w:r>
    </w:p>
    <w:p w14:paraId="596BC00C" w14:textId="77777777" w:rsidR="00DB2B88" w:rsidRPr="003E447C" w:rsidRDefault="00DB2B88">
      <w:pPr>
        <w:rPr>
          <w:rFonts w:ascii="Calibri" w:hAnsi="Calibri"/>
        </w:rPr>
      </w:pPr>
      <w:r w:rsidRPr="003E447C">
        <w:rPr>
          <w:rFonts w:ascii="Calibri" w:hAnsi="Calibri"/>
          <w:b/>
        </w:rPr>
        <w:t xml:space="preserve">                    </w:t>
      </w:r>
      <w:r w:rsidRPr="003E447C">
        <w:rPr>
          <w:rFonts w:ascii="Calibri" w:hAnsi="Calibri"/>
        </w:rPr>
        <w:t>•    Demonstration: Designing using modularity</w:t>
      </w:r>
    </w:p>
    <w:p w14:paraId="5E614997" w14:textId="77777777" w:rsidR="00DB2B88" w:rsidRPr="003E447C" w:rsidRDefault="00DB2B88" w:rsidP="00C265B9">
      <w:pPr>
        <w:pStyle w:val="ListParagraph"/>
        <w:numPr>
          <w:ilvl w:val="0"/>
          <w:numId w:val="2"/>
        </w:numPr>
        <w:ind w:left="1440"/>
      </w:pPr>
      <w:r w:rsidRPr="003E447C">
        <w:t>Demonstration: Writing programs using functions with arguments</w:t>
      </w:r>
    </w:p>
    <w:p w14:paraId="55183393" w14:textId="77777777" w:rsidR="00DB2B88" w:rsidRDefault="00DB2B88" w:rsidP="00C265B9">
      <w:pPr>
        <w:pStyle w:val="ListParagraph"/>
        <w:numPr>
          <w:ilvl w:val="0"/>
          <w:numId w:val="2"/>
        </w:numPr>
        <w:ind w:left="1440"/>
      </w:pPr>
      <w:r w:rsidRPr="003E447C">
        <w:t>Explore C++ functions, pass by reference, pass by value, and returning values</w:t>
      </w:r>
    </w:p>
    <w:p w14:paraId="6BC929EB" w14:textId="77777777" w:rsidR="00EF50A5" w:rsidRDefault="00EF50A5" w:rsidP="00EF50A5">
      <w:pPr>
        <w:pStyle w:val="ListParagraph"/>
        <w:ind w:left="1440"/>
      </w:pPr>
    </w:p>
    <w:p w14:paraId="4FFDF072" w14:textId="77777777" w:rsidR="007E67A7" w:rsidRPr="00844D23" w:rsidRDefault="007E67A7" w:rsidP="007E67A7">
      <w:pPr>
        <w:pStyle w:val="ListParagraph"/>
        <w:numPr>
          <w:ilvl w:val="0"/>
          <w:numId w:val="1"/>
        </w:numPr>
        <w:ind w:left="1440"/>
        <w:rPr>
          <w:b/>
        </w:rPr>
      </w:pPr>
      <w:r w:rsidRPr="00844D23">
        <w:rPr>
          <w:b/>
        </w:rPr>
        <w:t>QUIZ #1 on Conditionals and Loops</w:t>
      </w:r>
    </w:p>
    <w:p w14:paraId="39B80AED" w14:textId="77777777" w:rsidR="00FD6787" w:rsidRDefault="00FD6787" w:rsidP="00C265B9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78A08FA1" w14:textId="77777777" w:rsidR="009733CC" w:rsidRDefault="009733CC" w:rsidP="009733CC">
      <w:pPr>
        <w:pStyle w:val="ListParagraph"/>
        <w:ind w:left="1530"/>
      </w:pPr>
    </w:p>
    <w:p w14:paraId="69D8AB35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#3 </w:t>
      </w:r>
      <w:r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>
        <w:rPr>
          <w:rFonts w:ascii="Calibri" w:hAnsi="Calibri"/>
          <w:b/>
          <w:color w:val="FF0000"/>
        </w:rPr>
        <w:t xml:space="preserve"> </w:t>
      </w:r>
      <w:r>
        <w:rPr>
          <w:rFonts w:ascii="Calibri" w:hAnsi="Calibri"/>
          <w:b/>
        </w:rPr>
        <w:t>Bring completed Prelab Exercise!</w:t>
      </w:r>
      <w:r>
        <w:rPr>
          <w:rFonts w:ascii="Calibri" w:hAnsi="Calibri"/>
          <w:b/>
        </w:rPr>
        <w:tab/>
      </w:r>
    </w:p>
    <w:p w14:paraId="2DF89A8F" w14:textId="77777777" w:rsidR="00A54C3A" w:rsidRPr="003E447C" w:rsidRDefault="00A54C3A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A611C33" w14:textId="77777777" w:rsidR="00A54C3A" w:rsidRDefault="00A54C3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#1.2 – Wildcards</w:t>
      </w:r>
    </w:p>
    <w:p w14:paraId="63EFA985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CS162 </w:t>
      </w:r>
      <w:r w:rsidRPr="003E447C">
        <w:rPr>
          <w:rFonts w:ascii="Calibri" w:hAnsi="Calibri"/>
          <w:b/>
        </w:rPr>
        <w:t>Lab  #</w:t>
      </w:r>
      <w:r>
        <w:rPr>
          <w:rFonts w:ascii="Calibri" w:hAnsi="Calibri"/>
          <w:b/>
        </w:rPr>
        <w:t xml:space="preserve">3 </w:t>
      </w:r>
      <w:r w:rsidRPr="003E447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Arrays</w:t>
      </w:r>
    </w:p>
    <w:p w14:paraId="606E7628" w14:textId="77777777" w:rsidR="009733CC" w:rsidRDefault="009733CC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46A01C00" w14:textId="77777777" w:rsidR="004B4433" w:rsidRPr="003E447C" w:rsidRDefault="004B4433" w:rsidP="004B4433">
      <w:pPr>
        <w:pStyle w:val="ListParagraph"/>
        <w:numPr>
          <w:ilvl w:val="0"/>
          <w:numId w:val="2"/>
        </w:numPr>
        <w:ind w:hanging="450"/>
        <w:rPr>
          <w:rFonts w:cs="Calibri"/>
        </w:rPr>
      </w:pPr>
      <w:r w:rsidRPr="003E447C">
        <w:rPr>
          <w:rFonts w:cs="Calibri"/>
        </w:rPr>
        <w:t>Bring your Pre-Lab exercise completed!</w:t>
      </w:r>
    </w:p>
    <w:p w14:paraId="352D52B2" w14:textId="77777777" w:rsidR="004B4433" w:rsidRPr="003E447C" w:rsidRDefault="00C265B9" w:rsidP="004B4433">
      <w:pPr>
        <w:pStyle w:val="ListParagraph"/>
        <w:numPr>
          <w:ilvl w:val="0"/>
          <w:numId w:val="2"/>
        </w:numPr>
        <w:ind w:hanging="450"/>
        <w:rPr>
          <w:rFonts w:cs="Calibri"/>
        </w:rPr>
      </w:pPr>
      <w:r w:rsidRPr="003E447C">
        <w:rPr>
          <w:rFonts w:cs="Calibri"/>
        </w:rPr>
        <w:t>Practice C++ arrays of characters, creating, reading, manipulating</w:t>
      </w:r>
    </w:p>
    <w:p w14:paraId="50F77E10" w14:textId="77777777" w:rsidR="00DB2B88" w:rsidRDefault="00C265B9" w:rsidP="004B4433">
      <w:pPr>
        <w:pStyle w:val="ListParagraph"/>
        <w:numPr>
          <w:ilvl w:val="0"/>
          <w:numId w:val="2"/>
        </w:numPr>
        <w:ind w:hanging="450"/>
        <w:rPr>
          <w:rFonts w:cs="Calibri"/>
        </w:rPr>
      </w:pPr>
      <w:r w:rsidRPr="003E447C">
        <w:rPr>
          <w:rFonts w:cs="Calibri"/>
        </w:rPr>
        <w:t>Gain experience with cstring and cctype libraries</w:t>
      </w:r>
    </w:p>
    <w:p w14:paraId="0D4370C5" w14:textId="77777777" w:rsidR="00A54C3A" w:rsidRDefault="00A54C3A" w:rsidP="004B4433">
      <w:pPr>
        <w:pStyle w:val="ListParagraph"/>
        <w:numPr>
          <w:ilvl w:val="0"/>
          <w:numId w:val="2"/>
        </w:numPr>
        <w:ind w:hanging="450"/>
        <w:rPr>
          <w:rFonts w:cs="Calibri"/>
        </w:rPr>
      </w:pPr>
      <w:r>
        <w:rPr>
          <w:rFonts w:cs="Calibri"/>
        </w:rPr>
        <w:t>If you can’t complete the entire lab, consider attending a makeup session</w:t>
      </w:r>
    </w:p>
    <w:p w14:paraId="3F13B5C5" w14:textId="77777777" w:rsidR="00A54C3A" w:rsidRDefault="00A54C3A" w:rsidP="004B4433">
      <w:pPr>
        <w:pStyle w:val="ListParagraph"/>
        <w:numPr>
          <w:ilvl w:val="0"/>
          <w:numId w:val="2"/>
        </w:numPr>
        <w:ind w:hanging="450"/>
        <w:rPr>
          <w:rFonts w:cs="Calibri"/>
        </w:rPr>
      </w:pPr>
      <w:r>
        <w:rPr>
          <w:rFonts w:cs="Calibri"/>
        </w:rPr>
        <w:t>Complete the self-check quiz in the CS162 lab manual after you have finished the lab! Remember to work on the self-check quiz as closed-book, closed notes!</w:t>
      </w:r>
    </w:p>
    <w:p w14:paraId="29AC3A3C" w14:textId="77777777" w:rsidR="0066780D" w:rsidRDefault="0066780D" w:rsidP="0066780D">
      <w:pPr>
        <w:pStyle w:val="ListParagraph"/>
        <w:rPr>
          <w:rFonts w:cs="Calibri"/>
        </w:rPr>
      </w:pPr>
    </w:p>
    <w:p w14:paraId="0E1464B5" w14:textId="77777777" w:rsidR="0066780D" w:rsidRDefault="0066780D" w:rsidP="003570EC">
      <w:pPr>
        <w:pStyle w:val="ListParagraph"/>
        <w:ind w:left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WEEK</w:t>
      </w:r>
      <w:r w:rsidRPr="003E447C">
        <w:rPr>
          <w:b/>
          <w:sz w:val="32"/>
          <w:szCs w:val="32"/>
        </w:rPr>
        <w:t xml:space="preserve"> # 4</w:t>
      </w:r>
      <w:r>
        <w:rPr>
          <w:b/>
          <w:sz w:val="32"/>
          <w:szCs w:val="32"/>
        </w:rPr>
        <w:t xml:space="preserve">: </w:t>
      </w:r>
      <w:r w:rsidRPr="0066780D">
        <w:rPr>
          <w:b/>
          <w:sz w:val="32"/>
          <w:szCs w:val="32"/>
        </w:rPr>
        <w:t>Structures, External Files</w:t>
      </w:r>
    </w:p>
    <w:p w14:paraId="170AF6A1" w14:textId="77777777" w:rsidR="00CB37AD" w:rsidRDefault="00CB37AD" w:rsidP="0066780D">
      <w:pPr>
        <w:pStyle w:val="ListParagraph"/>
        <w:ind w:left="0"/>
        <w:rPr>
          <w:b/>
          <w:sz w:val="32"/>
          <w:szCs w:val="32"/>
        </w:rPr>
      </w:pPr>
    </w:p>
    <w:p w14:paraId="714A1C13" w14:textId="77777777" w:rsidR="0066780D" w:rsidRPr="003E447C" w:rsidRDefault="0066780D" w:rsidP="0066780D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24D20699" w14:textId="0E6F558B" w:rsidR="00DB2B88" w:rsidRPr="003E447C" w:rsidRDefault="00B303CB">
      <w:pPr>
        <w:ind w:right="-540"/>
        <w:rPr>
          <w:rFonts w:ascii="Calibri" w:hAnsi="Calibri"/>
        </w:rPr>
      </w:pPr>
      <w:r>
        <w:rPr>
          <w:rFonts w:ascii="Calibri" w:hAnsi="Calibri"/>
          <w:b/>
        </w:rPr>
        <w:t>4/23</w:t>
      </w:r>
      <w:r w:rsidR="00DB2B88" w:rsidRPr="003E447C">
        <w:rPr>
          <w:rFonts w:ascii="Calibri" w:hAnsi="Calibri"/>
          <w:b/>
        </w:rPr>
        <w:tab/>
      </w:r>
      <w:r w:rsidR="00A54C3A">
        <w:rPr>
          <w:rFonts w:ascii="Calibri" w:hAnsi="Calibri"/>
          <w:b/>
        </w:rPr>
        <w:t xml:space="preserve">  </w:t>
      </w:r>
      <w:r w:rsidR="00970B10" w:rsidRPr="003E447C">
        <w:rPr>
          <w:rFonts w:ascii="Calibri" w:hAnsi="Calibri"/>
          <w:b/>
        </w:rPr>
        <w:t xml:space="preserve"> </w:t>
      </w:r>
      <w:r w:rsidR="00DB2B88" w:rsidRPr="003E447C">
        <w:rPr>
          <w:rFonts w:ascii="Calibri" w:hAnsi="Calibri"/>
          <w:b/>
        </w:rPr>
        <w:t>Topic #2: Structures</w:t>
      </w:r>
      <w:r w:rsidR="00A54C3A">
        <w:rPr>
          <w:rFonts w:ascii="Calibri" w:hAnsi="Calibri"/>
        </w:rPr>
        <w:tab/>
      </w:r>
      <w:r w:rsidR="00A54C3A">
        <w:rPr>
          <w:rFonts w:ascii="Calibri" w:hAnsi="Calibri"/>
        </w:rPr>
        <w:tab/>
      </w:r>
      <w:r w:rsidR="00A54C3A">
        <w:rPr>
          <w:rFonts w:ascii="Calibri" w:hAnsi="Calibri"/>
        </w:rPr>
        <w:tab/>
        <w:t xml:space="preserve">  </w:t>
      </w:r>
      <w:r w:rsidR="00A54C3A">
        <w:rPr>
          <w:rFonts w:ascii="Calibri" w:hAnsi="Calibri"/>
        </w:rPr>
        <w:tab/>
      </w:r>
      <w:r w:rsidR="00A54C3A">
        <w:rPr>
          <w:rFonts w:ascii="Calibri" w:hAnsi="Calibri"/>
        </w:rPr>
        <w:tab/>
      </w:r>
      <w:r w:rsidR="00DB2B88" w:rsidRPr="003E447C">
        <w:rPr>
          <w:rFonts w:ascii="Calibri" w:hAnsi="Calibri"/>
          <w:b/>
        </w:rPr>
        <w:t xml:space="preserve">Malik: </w:t>
      </w:r>
      <w:r w:rsidR="0012385E">
        <w:rPr>
          <w:rFonts w:ascii="Calibri" w:hAnsi="Calibri"/>
          <w:b/>
        </w:rPr>
        <w:t>9</w:t>
      </w:r>
      <w:r w:rsidR="00DB2B88" w:rsidRPr="003E447C">
        <w:rPr>
          <w:rFonts w:ascii="Calibri" w:hAnsi="Calibri"/>
          <w:b/>
        </w:rPr>
        <w:t>,</w:t>
      </w:r>
      <w:r w:rsidR="00DB2B88" w:rsidRPr="003E447C">
        <w:rPr>
          <w:rFonts w:ascii="Calibri" w:hAnsi="Calibri"/>
        </w:rPr>
        <w:t xml:space="preserve"> </w:t>
      </w:r>
      <w:r w:rsidR="00DB2B88" w:rsidRPr="003E447C">
        <w:rPr>
          <w:rFonts w:ascii="Calibri" w:hAnsi="Calibri"/>
          <w:b/>
        </w:rPr>
        <w:t>Shk: 3</w:t>
      </w:r>
    </w:p>
    <w:p w14:paraId="0689B673" w14:textId="77777777" w:rsidR="00DB2B88" w:rsidRPr="003E447C" w:rsidRDefault="00DB2B88">
      <w:pPr>
        <w:numPr>
          <w:ilvl w:val="0"/>
          <w:numId w:val="6"/>
        </w:numPr>
        <w:ind w:left="1170" w:right="-540" w:firstLine="0"/>
        <w:rPr>
          <w:rFonts w:ascii="Calibri" w:hAnsi="Calibri"/>
        </w:rPr>
      </w:pPr>
      <w:r w:rsidRPr="003E447C">
        <w:rPr>
          <w:rFonts w:ascii="Calibri" w:hAnsi="Calibri"/>
        </w:rPr>
        <w:t>What they are</w:t>
      </w:r>
    </w:p>
    <w:p w14:paraId="2AEE7344" w14:textId="77777777" w:rsidR="00DB2B88" w:rsidRPr="003E447C" w:rsidRDefault="00DB2B88">
      <w:pPr>
        <w:numPr>
          <w:ilvl w:val="0"/>
          <w:numId w:val="6"/>
        </w:numPr>
        <w:ind w:left="1170" w:right="-540" w:firstLine="0"/>
        <w:rPr>
          <w:rFonts w:ascii="Calibri" w:hAnsi="Calibri"/>
        </w:rPr>
      </w:pPr>
      <w:r w:rsidRPr="003E447C">
        <w:rPr>
          <w:rFonts w:ascii="Calibri" w:hAnsi="Calibri"/>
        </w:rPr>
        <w:t>How to create them</w:t>
      </w:r>
    </w:p>
    <w:p w14:paraId="7828BD8B" w14:textId="77777777" w:rsidR="00DB2B88" w:rsidRPr="003E447C" w:rsidRDefault="00DB2B88">
      <w:pPr>
        <w:numPr>
          <w:ilvl w:val="0"/>
          <w:numId w:val="6"/>
        </w:numPr>
        <w:ind w:left="1170" w:right="-540" w:firstLine="0"/>
        <w:rPr>
          <w:rFonts w:ascii="Calibri" w:hAnsi="Calibri"/>
        </w:rPr>
      </w:pPr>
      <w:r w:rsidRPr="003E447C">
        <w:rPr>
          <w:rFonts w:ascii="Calibri" w:hAnsi="Calibri"/>
        </w:rPr>
        <w:t>Working with arrays of structures</w:t>
      </w:r>
    </w:p>
    <w:p w14:paraId="22BFF4EC" w14:textId="77777777" w:rsidR="00D87482" w:rsidRDefault="00D87482" w:rsidP="009733CC">
      <w:pPr>
        <w:ind w:right="-540"/>
        <w:rPr>
          <w:rFonts w:ascii="Calibri" w:hAnsi="Calibri"/>
        </w:rPr>
      </w:pPr>
    </w:p>
    <w:p w14:paraId="53B88FFB" w14:textId="77777777" w:rsidR="007E67A7" w:rsidRPr="003E447C" w:rsidRDefault="007E67A7" w:rsidP="009733CC">
      <w:pPr>
        <w:ind w:right="-540"/>
        <w:rPr>
          <w:rFonts w:ascii="Calibri" w:hAnsi="Calibri"/>
        </w:rPr>
      </w:pPr>
    </w:p>
    <w:p w14:paraId="58A01702" w14:textId="3637406A" w:rsidR="00A54C3A" w:rsidRPr="003E447C" w:rsidRDefault="00B303CB" w:rsidP="00A54C3A">
      <w:pPr>
        <w:ind w:right="-540"/>
        <w:rPr>
          <w:rFonts w:ascii="Calibri" w:hAnsi="Calibri"/>
        </w:rPr>
      </w:pPr>
      <w:r>
        <w:rPr>
          <w:rFonts w:ascii="Calibri" w:hAnsi="Calibri"/>
          <w:b/>
        </w:rPr>
        <w:t>4/25</w:t>
      </w:r>
      <w:r w:rsidR="00A54C3A" w:rsidRPr="003E447C">
        <w:rPr>
          <w:rFonts w:ascii="Calibri" w:hAnsi="Calibri"/>
          <w:b/>
        </w:rPr>
        <w:tab/>
      </w:r>
      <w:r w:rsidR="00A54C3A">
        <w:rPr>
          <w:rFonts w:ascii="Calibri" w:hAnsi="Calibri"/>
          <w:b/>
        </w:rPr>
        <w:t xml:space="preserve">  </w:t>
      </w:r>
      <w:r w:rsidR="00A54C3A" w:rsidRPr="003E447C">
        <w:rPr>
          <w:rFonts w:ascii="Calibri" w:hAnsi="Calibri"/>
          <w:b/>
        </w:rPr>
        <w:t xml:space="preserve"> </w:t>
      </w:r>
      <w:r w:rsidR="00A54C3A">
        <w:rPr>
          <w:rFonts w:ascii="Calibri" w:hAnsi="Calibri"/>
          <w:b/>
        </w:rPr>
        <w:t>Prepare for the Midterm</w:t>
      </w:r>
      <w:r w:rsidR="00A54C3A">
        <w:rPr>
          <w:rFonts w:ascii="Calibri" w:hAnsi="Calibri"/>
        </w:rPr>
        <w:tab/>
      </w:r>
      <w:r w:rsidR="00A54C3A">
        <w:rPr>
          <w:rFonts w:ascii="Calibri" w:hAnsi="Calibri"/>
        </w:rPr>
        <w:tab/>
        <w:t xml:space="preserve">  </w:t>
      </w:r>
      <w:r w:rsidR="00A54C3A">
        <w:rPr>
          <w:rFonts w:ascii="Calibri" w:hAnsi="Calibri"/>
        </w:rPr>
        <w:tab/>
      </w:r>
      <w:r w:rsidR="00A54C3A">
        <w:rPr>
          <w:rFonts w:ascii="Calibri" w:hAnsi="Calibri"/>
        </w:rPr>
        <w:tab/>
      </w:r>
      <w:r w:rsidR="00A54C3A">
        <w:rPr>
          <w:rFonts w:ascii="Calibri" w:hAnsi="Calibri"/>
          <w:b/>
        </w:rPr>
        <w:t xml:space="preserve"> </w:t>
      </w:r>
    </w:p>
    <w:p w14:paraId="244CDF26" w14:textId="77777777" w:rsidR="00A54C3A" w:rsidRPr="003E447C" w:rsidRDefault="00A54C3A" w:rsidP="00A54C3A">
      <w:pPr>
        <w:numPr>
          <w:ilvl w:val="0"/>
          <w:numId w:val="6"/>
        </w:numPr>
        <w:ind w:left="1170" w:right="-540" w:firstLine="0"/>
        <w:rPr>
          <w:rFonts w:ascii="Calibri" w:hAnsi="Calibri"/>
        </w:rPr>
      </w:pPr>
      <w:r>
        <w:rPr>
          <w:rFonts w:ascii="Calibri" w:hAnsi="Calibri"/>
        </w:rPr>
        <w:t>Review concepts</w:t>
      </w:r>
    </w:p>
    <w:p w14:paraId="710F0652" w14:textId="77777777" w:rsidR="00A54C3A" w:rsidRDefault="00A54C3A" w:rsidP="00A54C3A">
      <w:pPr>
        <w:numPr>
          <w:ilvl w:val="0"/>
          <w:numId w:val="6"/>
        </w:numPr>
        <w:ind w:left="1170" w:right="-540" w:firstLine="0"/>
        <w:rPr>
          <w:rFonts w:ascii="Calibri" w:hAnsi="Calibri"/>
        </w:rPr>
      </w:pPr>
      <w:r>
        <w:rPr>
          <w:rFonts w:ascii="Calibri" w:hAnsi="Calibri"/>
        </w:rPr>
        <w:t>Discuss expectations for the midterm</w:t>
      </w:r>
    </w:p>
    <w:p w14:paraId="044D0220" w14:textId="77777777" w:rsidR="00A54C3A" w:rsidRPr="003E447C" w:rsidRDefault="00A54C3A" w:rsidP="00A54C3A">
      <w:pPr>
        <w:numPr>
          <w:ilvl w:val="0"/>
          <w:numId w:val="6"/>
        </w:numPr>
        <w:ind w:left="1170" w:right="-540" w:firstLine="0"/>
        <w:rPr>
          <w:rFonts w:ascii="Calibri" w:hAnsi="Calibri"/>
        </w:rPr>
      </w:pPr>
      <w:r>
        <w:rPr>
          <w:rFonts w:ascii="Calibri" w:hAnsi="Calibri"/>
        </w:rPr>
        <w:t>Work through sample problems</w:t>
      </w:r>
    </w:p>
    <w:p w14:paraId="21087F6B" w14:textId="77777777" w:rsidR="00FD6787" w:rsidRDefault="00FD6787" w:rsidP="004B4433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5BBDEED4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#4 </w:t>
      </w:r>
      <w:r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>
        <w:rPr>
          <w:rFonts w:ascii="Calibri" w:hAnsi="Calibri"/>
          <w:b/>
          <w:color w:val="FF0000"/>
        </w:rPr>
        <w:t xml:space="preserve"> </w:t>
      </w:r>
      <w:r>
        <w:rPr>
          <w:rFonts w:ascii="Calibri" w:hAnsi="Calibri"/>
          <w:b/>
        </w:rPr>
        <w:t>Bring completed Prelab Exercise!</w:t>
      </w:r>
      <w:r>
        <w:rPr>
          <w:rFonts w:ascii="Calibri" w:hAnsi="Calibri"/>
          <w:b/>
        </w:rPr>
        <w:tab/>
      </w:r>
    </w:p>
    <w:p w14:paraId="3D2D3D27" w14:textId="77777777" w:rsidR="00A54C3A" w:rsidRPr="003E447C" w:rsidRDefault="00A54C3A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D66FCE5" w14:textId="77777777" w:rsidR="00A54C3A" w:rsidRDefault="00A54C3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#1.3 – Using Redirection</w:t>
      </w:r>
    </w:p>
    <w:p w14:paraId="63A413F6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CS162 </w:t>
      </w:r>
      <w:r w:rsidRPr="003E447C">
        <w:rPr>
          <w:rFonts w:ascii="Calibri" w:hAnsi="Calibri"/>
          <w:b/>
        </w:rPr>
        <w:t>Lab  #</w:t>
      </w:r>
      <w:r>
        <w:rPr>
          <w:rFonts w:ascii="Calibri" w:hAnsi="Calibri"/>
          <w:b/>
        </w:rPr>
        <w:t xml:space="preserve">4 </w:t>
      </w:r>
      <w:r w:rsidRPr="003E447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Functions and Arguments</w:t>
      </w:r>
    </w:p>
    <w:p w14:paraId="4E7EA1AB" w14:textId="77777777" w:rsidR="009733CC" w:rsidRDefault="009733CC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5A639539" w14:textId="77777777" w:rsidR="004B4433" w:rsidRPr="003E447C" w:rsidRDefault="004B4433" w:rsidP="004B4433">
      <w:pPr>
        <w:pStyle w:val="ListParagraph"/>
        <w:numPr>
          <w:ilvl w:val="0"/>
          <w:numId w:val="12"/>
        </w:numPr>
        <w:rPr>
          <w:rFonts w:cs="Calibri"/>
        </w:rPr>
      </w:pPr>
      <w:r w:rsidRPr="003E447C">
        <w:rPr>
          <w:rFonts w:cs="Calibri"/>
        </w:rPr>
        <w:t>Bring your Pre-Lab exercise completed!</w:t>
      </w:r>
    </w:p>
    <w:p w14:paraId="7CFB3BF4" w14:textId="77777777" w:rsidR="00A54C3A" w:rsidRPr="003E447C" w:rsidRDefault="00A54C3A" w:rsidP="00A54C3A">
      <w:pPr>
        <w:pStyle w:val="ListParagraph"/>
        <w:numPr>
          <w:ilvl w:val="0"/>
          <w:numId w:val="12"/>
        </w:numPr>
      </w:pPr>
      <w:r>
        <w:t>Remember to read the background information in the lab manual prior to completing the prelab exercises</w:t>
      </w:r>
    </w:p>
    <w:p w14:paraId="677F1C79" w14:textId="77777777" w:rsidR="004B4433" w:rsidRPr="003E447C" w:rsidRDefault="004B4433" w:rsidP="004B4433">
      <w:pPr>
        <w:pStyle w:val="ListParagraph"/>
        <w:numPr>
          <w:ilvl w:val="0"/>
          <w:numId w:val="12"/>
        </w:numPr>
        <w:rPr>
          <w:rFonts w:cs="Calibri"/>
        </w:rPr>
      </w:pPr>
      <w:r w:rsidRPr="003E447C">
        <w:t>Practice: Writing programs using functions with arguments</w:t>
      </w:r>
    </w:p>
    <w:p w14:paraId="1F6FC474" w14:textId="77777777" w:rsidR="004B4433" w:rsidRDefault="004B4433" w:rsidP="004B4433">
      <w:pPr>
        <w:pStyle w:val="ListParagraph"/>
        <w:numPr>
          <w:ilvl w:val="0"/>
          <w:numId w:val="12"/>
        </w:numPr>
      </w:pPr>
      <w:r w:rsidRPr="003E447C">
        <w:t>Explore C++ functions, pass by reference, pass by value, and returning values</w:t>
      </w:r>
    </w:p>
    <w:p w14:paraId="66D712F1" w14:textId="77777777" w:rsidR="00A54C3A" w:rsidRDefault="00A54C3A" w:rsidP="004B4433">
      <w:pPr>
        <w:pStyle w:val="ListParagraph"/>
        <w:numPr>
          <w:ilvl w:val="0"/>
          <w:numId w:val="12"/>
        </w:numPr>
      </w:pPr>
      <w:r>
        <w:t>Use the self-check quiz after the lab is over to determine your level of proficiency!</w:t>
      </w:r>
    </w:p>
    <w:p w14:paraId="6FC12375" w14:textId="77777777" w:rsidR="00A54C3A" w:rsidRDefault="00A54C3A" w:rsidP="004B4433">
      <w:pPr>
        <w:pStyle w:val="ListParagraph"/>
        <w:numPr>
          <w:ilvl w:val="0"/>
          <w:numId w:val="12"/>
        </w:numPr>
      </w:pPr>
      <w:r>
        <w:t>And, remember to program every day!!</w:t>
      </w:r>
    </w:p>
    <w:p w14:paraId="5CBA1539" w14:textId="77777777" w:rsidR="00B71032" w:rsidRPr="003E447C" w:rsidRDefault="00B71032" w:rsidP="003570EC">
      <w:pPr>
        <w:ind w:right="-540"/>
        <w:outlineLvl w:val="0"/>
        <w:rPr>
          <w:rFonts w:ascii="Calibri" w:hAnsi="Calibri"/>
          <w:b/>
          <w:sz w:val="32"/>
          <w:szCs w:val="32"/>
        </w:rPr>
      </w:pPr>
      <w:r w:rsidRPr="003E447C">
        <w:rPr>
          <w:rFonts w:ascii="Calibri" w:hAnsi="Calibri"/>
        </w:rPr>
        <w:br w:type="page"/>
      </w:r>
      <w:r w:rsidR="0066780D">
        <w:rPr>
          <w:rFonts w:ascii="Calibri" w:hAnsi="Calibri"/>
          <w:b/>
          <w:sz w:val="32"/>
          <w:szCs w:val="32"/>
        </w:rPr>
        <w:lastRenderedPageBreak/>
        <w:t>WEEK #5</w:t>
      </w:r>
      <w:r w:rsidRPr="003E447C">
        <w:rPr>
          <w:rFonts w:ascii="Calibri" w:hAnsi="Calibri"/>
          <w:b/>
          <w:sz w:val="32"/>
          <w:szCs w:val="32"/>
        </w:rPr>
        <w:t>:</w:t>
      </w:r>
      <w:r w:rsidR="0066780D">
        <w:rPr>
          <w:rFonts w:ascii="Calibri" w:hAnsi="Calibri"/>
          <w:b/>
          <w:sz w:val="32"/>
          <w:szCs w:val="32"/>
        </w:rPr>
        <w:t xml:space="preserve">  Midterm and Proficiency Demos</w:t>
      </w:r>
    </w:p>
    <w:p w14:paraId="754E8989" w14:textId="77777777" w:rsidR="00227FEF" w:rsidRDefault="00227FEF" w:rsidP="006E4FCB">
      <w:pPr>
        <w:ind w:right="-540"/>
        <w:rPr>
          <w:rFonts w:ascii="Calibri" w:hAnsi="Calibri"/>
        </w:rPr>
      </w:pPr>
    </w:p>
    <w:p w14:paraId="2DBC4EE4" w14:textId="77777777" w:rsidR="00C7542B" w:rsidRPr="003E447C" w:rsidRDefault="00C7542B" w:rsidP="003570EC">
      <w:pPr>
        <w:pStyle w:val="ListParagraph"/>
        <w:tabs>
          <w:tab w:val="left" w:pos="1260"/>
        </w:tabs>
        <w:ind w:left="0"/>
        <w:outlineLvl w:val="0"/>
        <w:rPr>
          <w:b/>
        </w:rPr>
      </w:pPr>
      <w:r w:rsidRPr="003E447C">
        <w:rPr>
          <w:rFonts w:cs="Calibri"/>
          <w:b/>
        </w:rPr>
        <w:t>Midterm Proficiency Demos</w:t>
      </w:r>
      <w:r w:rsidR="005F6D0D">
        <w:rPr>
          <w:rFonts w:cs="Calibri"/>
          <w:b/>
        </w:rPr>
        <w:t xml:space="preserve"> Take place during Week</w:t>
      </w:r>
      <w:r w:rsidR="00CB37AD">
        <w:rPr>
          <w:rFonts w:cs="Calibri"/>
          <w:b/>
        </w:rPr>
        <w:t>s</w:t>
      </w:r>
      <w:r w:rsidR="005F6D0D">
        <w:rPr>
          <w:rFonts w:cs="Calibri"/>
          <w:b/>
        </w:rPr>
        <w:t xml:space="preserve"> #</w:t>
      </w:r>
      <w:r w:rsidR="00CB37AD">
        <w:rPr>
          <w:rFonts w:cs="Calibri"/>
          <w:b/>
        </w:rPr>
        <w:t>4-</w:t>
      </w:r>
      <w:r w:rsidR="005F6D0D">
        <w:rPr>
          <w:rFonts w:cs="Calibri"/>
          <w:b/>
        </w:rPr>
        <w:t>5</w:t>
      </w:r>
    </w:p>
    <w:p w14:paraId="78C649DF" w14:textId="77777777" w:rsidR="00C7542B" w:rsidRPr="005F6D0D" w:rsidRDefault="00C7542B" w:rsidP="00C7542B">
      <w:pPr>
        <w:pStyle w:val="ListParagraph"/>
        <w:numPr>
          <w:ilvl w:val="0"/>
          <w:numId w:val="14"/>
        </w:numPr>
        <w:tabs>
          <w:tab w:val="left" w:pos="1260"/>
        </w:tabs>
        <w:ind w:left="1260" w:hanging="540"/>
      </w:pPr>
      <w:r w:rsidRPr="003E447C">
        <w:rPr>
          <w:rFonts w:cs="Calibri"/>
        </w:rPr>
        <w:t>Midterm Proficiency Demos are by appointment</w:t>
      </w:r>
    </w:p>
    <w:p w14:paraId="7ACFBABE" w14:textId="77777777" w:rsidR="005F6D0D" w:rsidRPr="003E447C" w:rsidRDefault="004F0975" w:rsidP="00C7542B">
      <w:pPr>
        <w:pStyle w:val="ListParagraph"/>
        <w:numPr>
          <w:ilvl w:val="0"/>
          <w:numId w:val="14"/>
        </w:numPr>
        <w:tabs>
          <w:tab w:val="left" w:pos="1260"/>
        </w:tabs>
        <w:ind w:left="1260" w:hanging="540"/>
      </w:pPr>
      <w:r>
        <w:rPr>
          <w:rFonts w:cs="Calibri"/>
        </w:rPr>
        <w:t xml:space="preserve">You will receive an </w:t>
      </w:r>
      <w:r w:rsidR="005F6D0D">
        <w:rPr>
          <w:rFonts w:cs="Calibri"/>
        </w:rPr>
        <w:t xml:space="preserve">appointment calendar link </w:t>
      </w:r>
      <w:r>
        <w:rPr>
          <w:rFonts w:cs="Calibri"/>
        </w:rPr>
        <w:t>through PSU (pdx.edu) email</w:t>
      </w:r>
    </w:p>
    <w:p w14:paraId="4A5E284F" w14:textId="77777777" w:rsidR="00C7542B" w:rsidRPr="003E447C" w:rsidRDefault="00C7542B" w:rsidP="00C7542B">
      <w:pPr>
        <w:ind w:right="-540"/>
        <w:rPr>
          <w:rFonts w:ascii="Calibri" w:hAnsi="Calibri"/>
        </w:rPr>
      </w:pPr>
    </w:p>
    <w:p w14:paraId="69BFE3B0" w14:textId="77777777" w:rsidR="00B71032" w:rsidRPr="003E447C" w:rsidRDefault="00B71032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0FAF32CC" w14:textId="77777777" w:rsidR="00227FEF" w:rsidRPr="003E447C" w:rsidRDefault="00227FEF" w:rsidP="005F6D0D">
      <w:pPr>
        <w:ind w:right="-540"/>
        <w:rPr>
          <w:rFonts w:ascii="Calibri" w:hAnsi="Calibri"/>
        </w:rPr>
      </w:pPr>
    </w:p>
    <w:p w14:paraId="065B2AE9" w14:textId="47002A68" w:rsidR="0066780D" w:rsidRDefault="00B303CB" w:rsidP="00C7542B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4/30</w:t>
      </w:r>
      <w:r w:rsidR="0066780D">
        <w:rPr>
          <w:rFonts w:ascii="Calibri" w:hAnsi="Calibri"/>
          <w:b/>
        </w:rPr>
        <w:tab/>
        <w:t>Midterm Exam</w:t>
      </w:r>
    </w:p>
    <w:p w14:paraId="46B59C9C" w14:textId="77777777" w:rsidR="004C22B5" w:rsidRDefault="004C22B5" w:rsidP="00C7542B">
      <w:pPr>
        <w:ind w:right="-540"/>
        <w:rPr>
          <w:rFonts w:ascii="Calibri" w:hAnsi="Calibri"/>
          <w:b/>
        </w:rPr>
      </w:pPr>
    </w:p>
    <w:p w14:paraId="5FB32279" w14:textId="28A89893" w:rsidR="00A54C3A" w:rsidRPr="003E447C" w:rsidRDefault="00B303CB" w:rsidP="00A54C3A">
      <w:pPr>
        <w:ind w:left="990" w:hanging="990"/>
        <w:rPr>
          <w:rFonts w:ascii="Calibri" w:hAnsi="Calibri"/>
        </w:rPr>
      </w:pPr>
      <w:r>
        <w:rPr>
          <w:rFonts w:ascii="Calibri" w:hAnsi="Calibri"/>
          <w:b/>
        </w:rPr>
        <w:t>5/2</w:t>
      </w:r>
      <w:r w:rsidR="00A54C3A" w:rsidRPr="003E447C">
        <w:rPr>
          <w:rFonts w:ascii="Calibri" w:hAnsi="Calibri"/>
          <w:b/>
        </w:rPr>
        <w:tab/>
        <w:t>External Files and Structs</w:t>
      </w:r>
    </w:p>
    <w:p w14:paraId="0B7F32EC" w14:textId="77777777" w:rsidR="00A54C3A" w:rsidRPr="003E447C" w:rsidRDefault="00A54C3A" w:rsidP="00A54C3A">
      <w:pPr>
        <w:tabs>
          <w:tab w:val="left" w:pos="1260"/>
        </w:tabs>
        <w:rPr>
          <w:rFonts w:ascii="Calibri" w:hAnsi="Calibri"/>
        </w:rPr>
      </w:pPr>
      <w:r w:rsidRPr="003E447C">
        <w:rPr>
          <w:rFonts w:ascii="Calibri" w:hAnsi="Calibri"/>
          <w:b/>
        </w:rPr>
        <w:t xml:space="preserve">                     </w:t>
      </w:r>
      <w:r w:rsidRPr="003E447C">
        <w:rPr>
          <w:rFonts w:ascii="Calibri" w:hAnsi="Calibri"/>
        </w:rPr>
        <w:t>•  Lecture: External Data Files</w:t>
      </w:r>
    </w:p>
    <w:p w14:paraId="3499B973" w14:textId="77777777" w:rsidR="00A54C3A" w:rsidRPr="003E447C" w:rsidRDefault="00A54C3A" w:rsidP="00A54C3A">
      <w:pPr>
        <w:pStyle w:val="ListParagraph"/>
        <w:numPr>
          <w:ilvl w:val="0"/>
          <w:numId w:val="2"/>
        </w:numPr>
        <w:tabs>
          <w:tab w:val="left" w:pos="1260"/>
        </w:tabs>
      </w:pPr>
      <w:r w:rsidRPr="003E447C">
        <w:t>Demonstration: Writing programs using structs and external files</w:t>
      </w:r>
    </w:p>
    <w:p w14:paraId="57D79324" w14:textId="77777777" w:rsidR="00A54C3A" w:rsidRPr="003E447C" w:rsidRDefault="00A54C3A" w:rsidP="00A54C3A">
      <w:pPr>
        <w:pStyle w:val="ListParagraph"/>
        <w:numPr>
          <w:ilvl w:val="0"/>
          <w:numId w:val="2"/>
        </w:numPr>
        <w:tabs>
          <w:tab w:val="left" w:pos="1260"/>
        </w:tabs>
      </w:pPr>
      <w:r w:rsidRPr="003E447C">
        <w:t xml:space="preserve">Explore C++ functions working with structs </w:t>
      </w:r>
    </w:p>
    <w:p w14:paraId="2A29C04F" w14:textId="77777777" w:rsidR="00A54C3A" w:rsidRPr="003E447C" w:rsidRDefault="00A54C3A" w:rsidP="00A54C3A">
      <w:pPr>
        <w:pStyle w:val="ListParagraph"/>
        <w:numPr>
          <w:ilvl w:val="0"/>
          <w:numId w:val="2"/>
        </w:numPr>
        <w:tabs>
          <w:tab w:val="left" w:pos="1260"/>
        </w:tabs>
      </w:pPr>
      <w:r w:rsidRPr="003E447C">
        <w:t>Experience external data files</w:t>
      </w:r>
    </w:p>
    <w:p w14:paraId="73A06C5F" w14:textId="77777777" w:rsidR="005979F1" w:rsidRDefault="005979F1" w:rsidP="00C7542B">
      <w:pPr>
        <w:ind w:left="720" w:right="-540" w:firstLine="360"/>
        <w:rPr>
          <w:rFonts w:ascii="Calibri" w:hAnsi="Calibri"/>
        </w:rPr>
      </w:pPr>
    </w:p>
    <w:p w14:paraId="2D3DFB86" w14:textId="77777777" w:rsidR="004C22B5" w:rsidRPr="003E447C" w:rsidRDefault="004C22B5" w:rsidP="00C7542B">
      <w:pPr>
        <w:ind w:left="720" w:right="-540" w:firstLine="360"/>
        <w:rPr>
          <w:rFonts w:ascii="Calibri" w:hAnsi="Calibri"/>
        </w:rPr>
      </w:pPr>
    </w:p>
    <w:p w14:paraId="65FF7AF1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#5 </w:t>
      </w:r>
      <w:r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color w:val="FF0000"/>
        </w:rPr>
        <w:t xml:space="preserve"> </w:t>
      </w:r>
      <w:r>
        <w:rPr>
          <w:rFonts w:ascii="Calibri" w:hAnsi="Calibri"/>
          <w:b/>
        </w:rPr>
        <w:t>Bring completed Prelab Exercise!</w:t>
      </w:r>
      <w:r>
        <w:rPr>
          <w:rFonts w:ascii="Calibri" w:hAnsi="Calibri"/>
          <w:b/>
        </w:rPr>
        <w:tab/>
      </w:r>
    </w:p>
    <w:p w14:paraId="2000789F" w14:textId="77777777" w:rsidR="00A54C3A" w:rsidRPr="003E447C" w:rsidRDefault="00A54C3A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BCC0F" w14:textId="77777777" w:rsidR="00A54C3A" w:rsidRDefault="00A54C3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#1.4 – Backing-up Files</w:t>
      </w:r>
    </w:p>
    <w:p w14:paraId="3CE9943C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CS162 </w:t>
      </w:r>
      <w:r w:rsidRPr="003E447C">
        <w:rPr>
          <w:rFonts w:ascii="Calibri" w:hAnsi="Calibri"/>
          <w:b/>
        </w:rPr>
        <w:t>Lab  #</w:t>
      </w:r>
      <w:r>
        <w:rPr>
          <w:rFonts w:ascii="Calibri" w:hAnsi="Calibri"/>
          <w:b/>
        </w:rPr>
        <w:t xml:space="preserve">5 </w:t>
      </w:r>
      <w:r w:rsidRPr="003E447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Structures and External Files</w:t>
      </w:r>
    </w:p>
    <w:p w14:paraId="66141A13" w14:textId="77777777" w:rsidR="009733CC" w:rsidRDefault="009733CC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42E72A1A" w14:textId="77777777" w:rsidR="005979F1" w:rsidRDefault="005979F1" w:rsidP="005F6D0D">
      <w:pPr>
        <w:ind w:left="1080" w:hanging="1080"/>
        <w:rPr>
          <w:rFonts w:ascii="Calibri" w:hAnsi="Calibri"/>
          <w:b/>
        </w:rPr>
      </w:pPr>
    </w:p>
    <w:p w14:paraId="04B08754" w14:textId="77777777" w:rsidR="00C94A47" w:rsidRPr="003E447C" w:rsidRDefault="00C94A47" w:rsidP="00C94A47">
      <w:pPr>
        <w:pStyle w:val="ListParagraph"/>
        <w:numPr>
          <w:ilvl w:val="0"/>
          <w:numId w:val="13"/>
        </w:numPr>
        <w:rPr>
          <w:rFonts w:cs="Calibri"/>
        </w:rPr>
      </w:pPr>
      <w:r w:rsidRPr="003E447C">
        <w:rPr>
          <w:rFonts w:cs="Calibri"/>
        </w:rPr>
        <w:t>Bring your Pre-Lab exercise completed!</w:t>
      </w:r>
    </w:p>
    <w:p w14:paraId="0972DED9" w14:textId="77777777" w:rsidR="00C94A47" w:rsidRPr="003E447C" w:rsidRDefault="00C94A47" w:rsidP="00C94A47">
      <w:pPr>
        <w:pStyle w:val="ListParagraph"/>
        <w:numPr>
          <w:ilvl w:val="0"/>
          <w:numId w:val="13"/>
        </w:numPr>
      </w:pPr>
      <w:r w:rsidRPr="003E447C">
        <w:t xml:space="preserve">Practice: Writing programs using structs </w:t>
      </w:r>
    </w:p>
    <w:p w14:paraId="57C655CC" w14:textId="77777777" w:rsidR="00C94A47" w:rsidRPr="003E447C" w:rsidRDefault="00C94A47" w:rsidP="00C94A47">
      <w:pPr>
        <w:pStyle w:val="ListParagraph"/>
        <w:numPr>
          <w:ilvl w:val="0"/>
          <w:numId w:val="13"/>
        </w:numPr>
      </w:pPr>
      <w:r w:rsidRPr="003E447C">
        <w:t xml:space="preserve">Explore C++ functions working with structs </w:t>
      </w:r>
    </w:p>
    <w:p w14:paraId="6D536A19" w14:textId="77777777" w:rsidR="00C94A47" w:rsidRDefault="00C94A47" w:rsidP="00C94A47">
      <w:pPr>
        <w:pStyle w:val="ListParagraph"/>
        <w:numPr>
          <w:ilvl w:val="0"/>
          <w:numId w:val="13"/>
        </w:numPr>
        <w:rPr>
          <w:rFonts w:cs="Calibri"/>
        </w:rPr>
      </w:pPr>
      <w:r w:rsidRPr="003E447C">
        <w:rPr>
          <w:rFonts w:cs="Calibri"/>
        </w:rPr>
        <w:t>Experience using external data files</w:t>
      </w:r>
    </w:p>
    <w:p w14:paraId="3EC4CF19" w14:textId="77777777" w:rsidR="001864F4" w:rsidRPr="003E447C" w:rsidRDefault="001864F4" w:rsidP="00C94A47">
      <w:pPr>
        <w:pStyle w:val="ListParagraph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*** Pay particular attention to the CS162 CS Midterm Proficiency Demonstration section in the CS162 Lab manual!</w:t>
      </w:r>
    </w:p>
    <w:p w14:paraId="64B0208B" w14:textId="77777777" w:rsidR="0066780D" w:rsidRDefault="0066780D" w:rsidP="005979F1">
      <w:pPr>
        <w:ind w:right="-540"/>
        <w:rPr>
          <w:rFonts w:ascii="Calibri" w:hAnsi="Calibri"/>
          <w:b/>
        </w:rPr>
      </w:pPr>
    </w:p>
    <w:p w14:paraId="2CB0FE47" w14:textId="77777777" w:rsidR="0066780D" w:rsidRDefault="0066780D" w:rsidP="003570EC">
      <w:pPr>
        <w:ind w:right="-5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</w:rPr>
        <w:br w:type="page"/>
      </w:r>
      <w:r w:rsidRPr="003E447C">
        <w:rPr>
          <w:rFonts w:ascii="Calibri" w:hAnsi="Calibri"/>
          <w:b/>
          <w:sz w:val="32"/>
          <w:szCs w:val="32"/>
        </w:rPr>
        <w:lastRenderedPageBreak/>
        <w:t>WEEK # 6:</w:t>
      </w:r>
      <w:r>
        <w:rPr>
          <w:rFonts w:ascii="Calibri" w:hAnsi="Calibri"/>
          <w:b/>
          <w:sz w:val="32"/>
          <w:szCs w:val="32"/>
        </w:rPr>
        <w:t xml:space="preserve"> Pointers and Dynamic Memory</w:t>
      </w:r>
    </w:p>
    <w:p w14:paraId="2695483B" w14:textId="77777777" w:rsidR="0066780D" w:rsidRPr="003E447C" w:rsidRDefault="0066780D" w:rsidP="0066780D">
      <w:pPr>
        <w:ind w:right="-540"/>
        <w:rPr>
          <w:rFonts w:ascii="Calibri" w:hAnsi="Calibri"/>
          <w:b/>
          <w:sz w:val="32"/>
          <w:szCs w:val="32"/>
        </w:rPr>
      </w:pPr>
    </w:p>
    <w:p w14:paraId="779B322C" w14:textId="77777777" w:rsidR="0066780D" w:rsidRDefault="0066780D" w:rsidP="0066780D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0A730922" w14:textId="77777777" w:rsidR="00A54C3A" w:rsidRDefault="00A54C3A" w:rsidP="00A54C3A">
      <w:pPr>
        <w:ind w:right="-540"/>
        <w:rPr>
          <w:rFonts w:ascii="Calibri" w:hAnsi="Calibri"/>
          <w:b/>
        </w:rPr>
      </w:pPr>
    </w:p>
    <w:p w14:paraId="3510E323" w14:textId="3AE9AB6F" w:rsidR="00A54C3A" w:rsidRPr="003E447C" w:rsidRDefault="00B303CB" w:rsidP="00A54C3A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5/7</w:t>
      </w:r>
      <w:r w:rsidR="00A54C3A" w:rsidRPr="003E447C">
        <w:rPr>
          <w:rFonts w:ascii="Calibri" w:hAnsi="Calibri"/>
          <w:b/>
        </w:rPr>
        <w:t xml:space="preserve">  </w:t>
      </w:r>
      <w:r w:rsidR="00A54C3A" w:rsidRPr="003E447C">
        <w:rPr>
          <w:rFonts w:ascii="Calibri" w:hAnsi="Calibri"/>
          <w:b/>
        </w:rPr>
        <w:tab/>
        <w:t>Topic #3 C++ Class Construct, Data Abstraction and Abstract Data Types</w:t>
      </w:r>
      <w:r w:rsidR="00A54C3A" w:rsidRPr="003E447C">
        <w:rPr>
          <w:rFonts w:ascii="Calibri" w:hAnsi="Calibri"/>
          <w:b/>
        </w:rPr>
        <w:tab/>
      </w:r>
      <w:r w:rsidR="00A54C3A" w:rsidRPr="003E447C">
        <w:rPr>
          <w:rFonts w:ascii="Calibri" w:hAnsi="Calibri"/>
          <w:b/>
        </w:rPr>
        <w:tab/>
      </w:r>
    </w:p>
    <w:p w14:paraId="29CFA139" w14:textId="77777777" w:rsidR="00A54C3A" w:rsidRPr="003E447C" w:rsidRDefault="00A54C3A" w:rsidP="00A54C3A">
      <w:pPr>
        <w:ind w:left="720" w:right="-540" w:firstLine="360"/>
        <w:rPr>
          <w:rFonts w:ascii="Calibri" w:hAnsi="Calibri"/>
        </w:rPr>
      </w:pPr>
      <w:r w:rsidRPr="003E447C">
        <w:rPr>
          <w:rFonts w:ascii="Calibri" w:hAnsi="Calibri"/>
        </w:rPr>
        <w:t>• Data Abstraction and Abstract Data Types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Malik: 1</w:t>
      </w:r>
      <w:r>
        <w:rPr>
          <w:rFonts w:ascii="Calibri" w:hAnsi="Calibri"/>
          <w:b/>
        </w:rPr>
        <w:t>0</w:t>
      </w:r>
      <w:r w:rsidRPr="003E447C">
        <w:rPr>
          <w:rFonts w:ascii="Calibri" w:hAnsi="Calibri"/>
        </w:rPr>
        <w:tab/>
      </w:r>
    </w:p>
    <w:p w14:paraId="359FE9BA" w14:textId="77777777" w:rsidR="00A54C3A" w:rsidRPr="003E447C" w:rsidRDefault="00A54C3A" w:rsidP="00A54C3A">
      <w:pPr>
        <w:ind w:left="720" w:firstLine="360"/>
        <w:rPr>
          <w:rFonts w:ascii="Calibri" w:hAnsi="Calibri"/>
        </w:rPr>
      </w:pPr>
      <w:r w:rsidRPr="003E447C">
        <w:rPr>
          <w:rFonts w:ascii="Calibri" w:hAnsi="Calibri"/>
        </w:rPr>
        <w:t>• The C++ Class, Class versus Structs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Shk: 4</w:t>
      </w:r>
    </w:p>
    <w:p w14:paraId="4A6C6EA7" w14:textId="77777777" w:rsidR="00A54C3A" w:rsidRPr="003E447C" w:rsidRDefault="00A54C3A" w:rsidP="00A54C3A">
      <w:pPr>
        <w:ind w:left="720" w:right="-540" w:firstLine="360"/>
        <w:rPr>
          <w:rFonts w:ascii="Calibri" w:hAnsi="Calibri"/>
        </w:rPr>
      </w:pPr>
      <w:r w:rsidRPr="003E447C">
        <w:rPr>
          <w:rFonts w:ascii="Calibri" w:hAnsi="Calibri"/>
        </w:rPr>
        <w:t>• Class Constructors, Defining and Using Functions and Classes.</w:t>
      </w:r>
    </w:p>
    <w:p w14:paraId="29F9AB0C" w14:textId="77777777" w:rsidR="00A54C3A" w:rsidRPr="003E447C" w:rsidRDefault="00A54C3A" w:rsidP="00A54C3A">
      <w:pPr>
        <w:ind w:left="720" w:right="-540" w:firstLine="360"/>
        <w:rPr>
          <w:rFonts w:ascii="Calibri" w:hAnsi="Calibri"/>
        </w:rPr>
      </w:pPr>
      <w:r w:rsidRPr="003E447C">
        <w:rPr>
          <w:rFonts w:ascii="Calibri" w:hAnsi="Calibri"/>
        </w:rPr>
        <w:t>• General discussion of the C++ Class and creating .h files</w:t>
      </w:r>
    </w:p>
    <w:p w14:paraId="58E8D53C" w14:textId="77777777" w:rsidR="00A54C3A" w:rsidRDefault="00A54C3A" w:rsidP="00A54C3A">
      <w:pPr>
        <w:ind w:left="720" w:right="-540" w:firstLine="360"/>
        <w:rPr>
          <w:rFonts w:ascii="Calibri" w:hAnsi="Calibri"/>
        </w:rPr>
      </w:pPr>
      <w:r w:rsidRPr="003E447C">
        <w:rPr>
          <w:rFonts w:ascii="Calibri" w:hAnsi="Calibri"/>
        </w:rPr>
        <w:t>• Constructors</w:t>
      </w:r>
    </w:p>
    <w:p w14:paraId="0E41EEB3" w14:textId="77777777" w:rsidR="00A54C3A" w:rsidRPr="003E447C" w:rsidRDefault="00A54C3A" w:rsidP="0066780D">
      <w:pPr>
        <w:ind w:right="-540"/>
        <w:rPr>
          <w:rFonts w:ascii="Calibri" w:hAnsi="Calibri"/>
          <w:b/>
          <w:u w:val="single"/>
        </w:rPr>
      </w:pPr>
    </w:p>
    <w:p w14:paraId="3A8CFB75" w14:textId="465B2C8B" w:rsidR="005979F1" w:rsidRPr="003E447C" w:rsidRDefault="00B303CB" w:rsidP="005979F1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5/9</w:t>
      </w:r>
      <w:r w:rsidR="005979F1" w:rsidRPr="003E447C">
        <w:rPr>
          <w:rFonts w:ascii="Calibri" w:hAnsi="Calibri"/>
          <w:b/>
        </w:rPr>
        <w:tab/>
        <w:t>Pointers and Dynamic Memory</w:t>
      </w:r>
      <w:r w:rsidR="005979F1" w:rsidRPr="003E447C">
        <w:rPr>
          <w:rFonts w:ascii="Calibri" w:hAnsi="Calibri"/>
          <w:b/>
        </w:rPr>
        <w:tab/>
      </w:r>
      <w:r w:rsidR="005979F1" w:rsidRPr="003E447C">
        <w:rPr>
          <w:rFonts w:ascii="Calibri" w:hAnsi="Calibri"/>
          <w:b/>
        </w:rPr>
        <w:tab/>
      </w:r>
      <w:r w:rsidR="005979F1" w:rsidRPr="003E447C">
        <w:rPr>
          <w:rFonts w:ascii="Calibri" w:hAnsi="Calibri"/>
          <w:b/>
        </w:rPr>
        <w:tab/>
      </w:r>
      <w:r w:rsidR="005979F1" w:rsidRPr="003E447C">
        <w:rPr>
          <w:rFonts w:ascii="Calibri" w:hAnsi="Calibri"/>
          <w:b/>
        </w:rPr>
        <w:tab/>
        <w:t>Malik: 1</w:t>
      </w:r>
      <w:r w:rsidR="0012385E">
        <w:rPr>
          <w:rFonts w:ascii="Calibri" w:hAnsi="Calibri"/>
          <w:b/>
        </w:rPr>
        <w:t>2</w:t>
      </w:r>
      <w:r w:rsidR="005979F1" w:rsidRPr="003E447C">
        <w:rPr>
          <w:rFonts w:ascii="Calibri" w:hAnsi="Calibri"/>
          <w:b/>
        </w:rPr>
        <w:t xml:space="preserve"> </w:t>
      </w:r>
    </w:p>
    <w:p w14:paraId="615FD386" w14:textId="77777777" w:rsidR="005979F1" w:rsidRPr="003E447C" w:rsidRDefault="005979F1" w:rsidP="005979F1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• Introduce pointer variables, memory allocation and deallocation</w:t>
      </w:r>
    </w:p>
    <w:p w14:paraId="7DF1D736" w14:textId="77777777" w:rsidR="005979F1" w:rsidRPr="003E447C" w:rsidRDefault="005979F1" w:rsidP="005979F1">
      <w:pPr>
        <w:ind w:right="-540"/>
        <w:rPr>
          <w:rFonts w:ascii="Calibri" w:hAnsi="Calibri"/>
          <w:b/>
        </w:rPr>
      </w:pPr>
      <w:r w:rsidRPr="003E447C">
        <w:rPr>
          <w:rFonts w:ascii="Calibri" w:hAnsi="Calibri"/>
        </w:rPr>
        <w:t xml:space="preserve">             • Examples manipulating pointers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Shk: 5.1-5.4</w:t>
      </w:r>
    </w:p>
    <w:p w14:paraId="5A52E2CE" w14:textId="77777777" w:rsidR="00DB2B88" w:rsidRPr="003E447C" w:rsidRDefault="00DB2B88">
      <w:pPr>
        <w:ind w:left="720"/>
        <w:rPr>
          <w:rFonts w:ascii="Calibri" w:hAnsi="Calibri"/>
        </w:rPr>
      </w:pPr>
    </w:p>
    <w:p w14:paraId="7C0ACC5A" w14:textId="77777777" w:rsidR="0066780D" w:rsidRDefault="0066780D" w:rsidP="005979F1">
      <w:pPr>
        <w:ind w:left="720" w:right="-540"/>
        <w:rPr>
          <w:rFonts w:ascii="Calibri" w:hAnsi="Calibri"/>
        </w:rPr>
      </w:pPr>
    </w:p>
    <w:p w14:paraId="31AE0A3B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#6 </w:t>
      </w:r>
      <w:r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>
        <w:rPr>
          <w:rFonts w:ascii="Calibri" w:hAnsi="Calibri"/>
          <w:b/>
          <w:color w:val="FF0000"/>
        </w:rPr>
        <w:t xml:space="preserve"> </w:t>
      </w:r>
      <w:r>
        <w:rPr>
          <w:rFonts w:ascii="Calibri" w:hAnsi="Calibri"/>
          <w:b/>
        </w:rPr>
        <w:t>Bring completed Prelab Exercise!</w:t>
      </w:r>
      <w:r>
        <w:rPr>
          <w:rFonts w:ascii="Calibri" w:hAnsi="Calibri"/>
          <w:b/>
        </w:rPr>
        <w:tab/>
      </w:r>
    </w:p>
    <w:p w14:paraId="28CD4372" w14:textId="77777777" w:rsidR="001864F4" w:rsidRPr="003E447C" w:rsidRDefault="001864F4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BCC80D2" w14:textId="77777777" w:rsidR="001864F4" w:rsidRDefault="001864F4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#1.5 – Archiving Files</w:t>
      </w:r>
    </w:p>
    <w:p w14:paraId="2454E15C" w14:textId="77777777" w:rsidR="009733CC" w:rsidRDefault="009733CC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CS162 </w:t>
      </w:r>
      <w:r w:rsidR="001864F4">
        <w:rPr>
          <w:rFonts w:ascii="Calibri" w:hAnsi="Calibri"/>
          <w:b/>
        </w:rPr>
        <w:t xml:space="preserve">Lab </w:t>
      </w:r>
      <w:r w:rsidRPr="003E447C">
        <w:rPr>
          <w:rFonts w:ascii="Calibri" w:hAnsi="Calibri"/>
          <w:b/>
        </w:rPr>
        <w:t>#</w:t>
      </w:r>
      <w:r>
        <w:rPr>
          <w:rFonts w:ascii="Calibri" w:hAnsi="Calibri"/>
          <w:b/>
        </w:rPr>
        <w:t xml:space="preserve">6 </w:t>
      </w:r>
      <w:r w:rsidRPr="003E447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The Class Construct</w:t>
      </w:r>
    </w:p>
    <w:p w14:paraId="66C328D9" w14:textId="77777777" w:rsidR="009733CC" w:rsidRDefault="009733CC" w:rsidP="0097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4FBD406E" w14:textId="77777777" w:rsidR="00DB2B88" w:rsidRPr="003E447C" w:rsidRDefault="00DB2B88" w:rsidP="005979F1">
      <w:pPr>
        <w:ind w:left="720" w:right="-540"/>
        <w:rPr>
          <w:rFonts w:ascii="Calibri" w:hAnsi="Calibri"/>
          <w:b/>
        </w:rPr>
      </w:pP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="005979F1">
        <w:rPr>
          <w:rFonts w:ascii="Calibri" w:hAnsi="Calibri"/>
        </w:rPr>
        <w:tab/>
      </w:r>
      <w:r w:rsidR="005979F1">
        <w:rPr>
          <w:rFonts w:ascii="Calibri" w:hAnsi="Calibri"/>
        </w:rPr>
        <w:tab/>
      </w:r>
      <w:r w:rsidR="005979F1">
        <w:rPr>
          <w:rFonts w:ascii="Calibri" w:hAnsi="Calibri"/>
          <w:b/>
        </w:rPr>
        <w:t xml:space="preserve"> </w:t>
      </w:r>
    </w:p>
    <w:p w14:paraId="017FA188" w14:textId="77777777" w:rsidR="00C94A47" w:rsidRPr="0066780D" w:rsidRDefault="00C94A47" w:rsidP="00C70FCB">
      <w:pPr>
        <w:pStyle w:val="ListParagraph"/>
        <w:numPr>
          <w:ilvl w:val="0"/>
          <w:numId w:val="14"/>
        </w:numPr>
        <w:tabs>
          <w:tab w:val="left" w:pos="1260"/>
        </w:tabs>
        <w:ind w:left="1080"/>
        <w:rPr>
          <w:rFonts w:cs="Calibri"/>
          <w:sz w:val="24"/>
          <w:szCs w:val="24"/>
        </w:rPr>
      </w:pPr>
      <w:r w:rsidRPr="0066780D">
        <w:rPr>
          <w:rFonts w:cs="Calibri"/>
          <w:sz w:val="24"/>
          <w:szCs w:val="24"/>
        </w:rPr>
        <w:t>Bring your Pre-Lab exercise completed!</w:t>
      </w:r>
    </w:p>
    <w:p w14:paraId="7F6F4BD4" w14:textId="77777777" w:rsidR="00C94A47" w:rsidRPr="001864F4" w:rsidRDefault="00C94A47" w:rsidP="00C70FCB">
      <w:pPr>
        <w:pStyle w:val="ListParagraph"/>
        <w:numPr>
          <w:ilvl w:val="0"/>
          <w:numId w:val="14"/>
        </w:numPr>
        <w:tabs>
          <w:tab w:val="left" w:pos="1260"/>
        </w:tabs>
        <w:ind w:left="1080"/>
        <w:rPr>
          <w:sz w:val="24"/>
          <w:szCs w:val="24"/>
        </w:rPr>
      </w:pPr>
      <w:r w:rsidRPr="0066780D">
        <w:rPr>
          <w:rFonts w:cs="Calibri"/>
          <w:sz w:val="24"/>
          <w:szCs w:val="24"/>
        </w:rPr>
        <w:t>Experience building classes and member functions</w:t>
      </w:r>
    </w:p>
    <w:p w14:paraId="214B46E2" w14:textId="77777777" w:rsidR="001864F4" w:rsidRPr="0066780D" w:rsidRDefault="001864F4" w:rsidP="00C70FCB">
      <w:pPr>
        <w:pStyle w:val="ListParagraph"/>
        <w:numPr>
          <w:ilvl w:val="0"/>
          <w:numId w:val="14"/>
        </w:numPr>
        <w:tabs>
          <w:tab w:val="left" w:pos="1260"/>
        </w:tabs>
        <w:ind w:left="1080"/>
        <w:rPr>
          <w:sz w:val="24"/>
          <w:szCs w:val="24"/>
        </w:rPr>
      </w:pPr>
      <w:r>
        <w:rPr>
          <w:rFonts w:cs="Calibri"/>
          <w:sz w:val="24"/>
          <w:szCs w:val="24"/>
        </w:rPr>
        <w:t>Pay close attention to the Linux exercises #1.4 and 1.5 on backing up and archiving</w:t>
      </w:r>
    </w:p>
    <w:p w14:paraId="32D78F39" w14:textId="77777777" w:rsidR="006E4FCB" w:rsidRDefault="006E4FCB" w:rsidP="006E4FCB">
      <w:pPr>
        <w:pStyle w:val="ListParagraph"/>
        <w:tabs>
          <w:tab w:val="left" w:pos="1260"/>
        </w:tabs>
        <w:ind w:left="0"/>
        <w:rPr>
          <w:rFonts w:cs="Calibri"/>
          <w:b/>
        </w:rPr>
      </w:pPr>
    </w:p>
    <w:p w14:paraId="76A5FB25" w14:textId="77777777" w:rsidR="0066780D" w:rsidRPr="003E447C" w:rsidRDefault="0066780D" w:rsidP="006E4FCB">
      <w:pPr>
        <w:pStyle w:val="ListParagraph"/>
        <w:tabs>
          <w:tab w:val="left" w:pos="1260"/>
        </w:tabs>
        <w:ind w:left="0"/>
        <w:rPr>
          <w:rFonts w:cs="Calibri"/>
          <w:b/>
        </w:rPr>
      </w:pPr>
    </w:p>
    <w:p w14:paraId="32675F6F" w14:textId="77777777" w:rsidR="00B71032" w:rsidRPr="003E447C" w:rsidRDefault="0066780D" w:rsidP="003570EC">
      <w:pPr>
        <w:pStyle w:val="ListParagraph"/>
        <w:ind w:left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B71032" w:rsidRPr="003E447C">
        <w:rPr>
          <w:b/>
          <w:sz w:val="32"/>
          <w:szCs w:val="32"/>
        </w:rPr>
        <w:lastRenderedPageBreak/>
        <w:t>WEEK #7:</w:t>
      </w:r>
      <w:r>
        <w:rPr>
          <w:b/>
          <w:sz w:val="32"/>
          <w:szCs w:val="32"/>
        </w:rPr>
        <w:t xml:space="preserve"> Linear Linked Lists</w:t>
      </w:r>
      <w:r w:rsidR="00B71032" w:rsidRPr="003E447C">
        <w:rPr>
          <w:b/>
          <w:sz w:val="24"/>
          <w:szCs w:val="24"/>
        </w:rPr>
        <w:tab/>
      </w:r>
      <w:r w:rsidR="00B71032" w:rsidRPr="003E447C">
        <w:rPr>
          <w:sz w:val="24"/>
          <w:szCs w:val="24"/>
        </w:rPr>
        <w:tab/>
      </w:r>
    </w:p>
    <w:p w14:paraId="290BC790" w14:textId="77777777" w:rsidR="00B71032" w:rsidRPr="003E447C" w:rsidRDefault="00B71032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6F536B06" w14:textId="77777777" w:rsidR="00970B10" w:rsidRDefault="00970B10">
      <w:pPr>
        <w:ind w:right="-540"/>
        <w:rPr>
          <w:rFonts w:ascii="Calibri" w:hAnsi="Calibri"/>
          <w:b/>
        </w:rPr>
      </w:pPr>
    </w:p>
    <w:p w14:paraId="230964F2" w14:textId="7FE82EBD" w:rsidR="001864F4" w:rsidRPr="003E447C" w:rsidRDefault="00B303CB" w:rsidP="001864F4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5/14</w:t>
      </w:r>
      <w:r w:rsidR="001864F4" w:rsidRPr="003E447C">
        <w:rPr>
          <w:rFonts w:ascii="Calibri" w:hAnsi="Calibri"/>
          <w:b/>
        </w:rPr>
        <w:tab/>
        <w:t>Pointers and Dynamic Memory</w:t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</w:r>
      <w:r w:rsidR="001864F4">
        <w:rPr>
          <w:rFonts w:ascii="Calibri" w:hAnsi="Calibri"/>
          <w:b/>
        </w:rPr>
        <w:t xml:space="preserve"> </w:t>
      </w:r>
      <w:r w:rsidR="001864F4" w:rsidRPr="003E447C">
        <w:rPr>
          <w:rFonts w:ascii="Calibri" w:hAnsi="Calibri"/>
          <w:b/>
        </w:rPr>
        <w:t xml:space="preserve"> </w:t>
      </w:r>
    </w:p>
    <w:p w14:paraId="5D0ABE35" w14:textId="77777777" w:rsidR="001864F4" w:rsidRDefault="001864F4" w:rsidP="001864F4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 xml:space="preserve">• </w:t>
      </w:r>
      <w:r>
        <w:rPr>
          <w:rFonts w:ascii="Calibri" w:hAnsi="Calibri"/>
        </w:rPr>
        <w:t>Pointer Arithmetic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</w:p>
    <w:p w14:paraId="2AFB1497" w14:textId="77777777" w:rsidR="001864F4" w:rsidRDefault="001864F4" w:rsidP="001864F4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 xml:space="preserve">• </w:t>
      </w:r>
      <w:r>
        <w:rPr>
          <w:rFonts w:ascii="Calibri" w:hAnsi="Calibri"/>
        </w:rPr>
        <w:t>Pointers to structs (learn about the . versus -&gt;)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</w:p>
    <w:p w14:paraId="2AFF1240" w14:textId="77777777" w:rsidR="001864F4" w:rsidRPr="003E447C" w:rsidRDefault="001864F4">
      <w:pPr>
        <w:ind w:right="-540"/>
        <w:rPr>
          <w:rFonts w:ascii="Calibri" w:hAnsi="Calibri"/>
          <w:b/>
        </w:rPr>
      </w:pPr>
    </w:p>
    <w:p w14:paraId="59AA2CA1" w14:textId="77777777" w:rsidR="00DB2B88" w:rsidRPr="003E447C" w:rsidRDefault="001864F4" w:rsidP="003570EC">
      <w:pPr>
        <w:ind w:right="-54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 w:rsidR="00DB2B88" w:rsidRPr="003E447C">
        <w:rPr>
          <w:rFonts w:ascii="Calibri" w:hAnsi="Calibri"/>
          <w:b/>
        </w:rPr>
        <w:tab/>
        <w:t>Topic #4</w:t>
      </w:r>
    </w:p>
    <w:p w14:paraId="20205461" w14:textId="77777777" w:rsidR="00DB2B88" w:rsidRPr="003E447C" w:rsidRDefault="00DB2B88">
      <w:pPr>
        <w:ind w:right="-540"/>
        <w:rPr>
          <w:rFonts w:ascii="Calibri" w:hAnsi="Calibri"/>
          <w:b/>
        </w:rPr>
      </w:pPr>
      <w:r w:rsidRPr="003E447C">
        <w:rPr>
          <w:rFonts w:ascii="Calibri" w:hAnsi="Calibri"/>
          <w:b/>
        </w:rPr>
        <w:t xml:space="preserve">    </w:t>
      </w:r>
      <w:r w:rsidRPr="003E447C">
        <w:rPr>
          <w:rFonts w:ascii="Calibri" w:hAnsi="Calibri"/>
          <w:b/>
        </w:rPr>
        <w:tab/>
        <w:t>Dynamic Data Structures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  <w:t>Malik: 1</w:t>
      </w:r>
      <w:r w:rsidR="0012385E">
        <w:rPr>
          <w:rFonts w:ascii="Calibri" w:hAnsi="Calibri"/>
          <w:b/>
        </w:rPr>
        <w:t>7</w:t>
      </w:r>
    </w:p>
    <w:p w14:paraId="6817F04C" w14:textId="77777777" w:rsidR="00970B10" w:rsidRPr="003E447C" w:rsidRDefault="00DB2B88" w:rsidP="00970B10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• Review of</w:t>
      </w:r>
      <w:r w:rsidR="00970B10" w:rsidRPr="003E447C">
        <w:rPr>
          <w:rFonts w:ascii="Calibri" w:hAnsi="Calibri"/>
        </w:rPr>
        <w:t xml:space="preserve"> Pointers and the new Operator</w:t>
      </w:r>
      <w:r w:rsidR="00970B10" w:rsidRPr="003E447C">
        <w:rPr>
          <w:rFonts w:ascii="Calibri" w:hAnsi="Calibri"/>
        </w:rPr>
        <w:tab/>
      </w:r>
    </w:p>
    <w:p w14:paraId="010C29CA" w14:textId="77777777" w:rsidR="00DB2B88" w:rsidRPr="003E447C" w:rsidRDefault="00970B10" w:rsidP="00970B10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• Pointer Arithmetic</w:t>
      </w:r>
    </w:p>
    <w:p w14:paraId="7F88D64F" w14:textId="77777777" w:rsidR="00DB2B88" w:rsidRPr="003E447C" w:rsidRDefault="00DB2B88">
      <w:pPr>
        <w:ind w:left="720" w:right="-540"/>
        <w:rPr>
          <w:rFonts w:ascii="Calibri" w:hAnsi="Calibri"/>
          <w:b/>
        </w:rPr>
      </w:pPr>
      <w:r w:rsidRPr="003E447C">
        <w:rPr>
          <w:rFonts w:ascii="Calibri" w:hAnsi="Calibri"/>
        </w:rPr>
        <w:t>• Introduction to Linked Lists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Shk: 5.5-5.6</w:t>
      </w:r>
    </w:p>
    <w:p w14:paraId="2E07F1EB" w14:textId="77777777" w:rsidR="00DB2B88" w:rsidRPr="003E447C" w:rsidRDefault="00DB2B88">
      <w:pPr>
        <w:ind w:left="720" w:right="-540"/>
        <w:rPr>
          <w:rFonts w:ascii="Calibri" w:hAnsi="Calibri"/>
          <w:b/>
        </w:rPr>
      </w:pPr>
      <w:r w:rsidRPr="003E447C">
        <w:rPr>
          <w:rFonts w:ascii="Calibri" w:hAnsi="Calibri"/>
        </w:rPr>
        <w:t>• Demonstration: Using pointers and linked lists</w:t>
      </w:r>
    </w:p>
    <w:p w14:paraId="7489D694" w14:textId="77777777" w:rsidR="00C70FCB" w:rsidRDefault="00C70FCB" w:rsidP="00C70FCB">
      <w:pPr>
        <w:pStyle w:val="ListParagraph"/>
        <w:ind w:left="0"/>
        <w:rPr>
          <w:rFonts w:eastAsia="Times New Roman"/>
          <w:b/>
          <w:sz w:val="24"/>
          <w:szCs w:val="20"/>
        </w:rPr>
      </w:pPr>
    </w:p>
    <w:p w14:paraId="2933FDB8" w14:textId="5A63270D" w:rsidR="00C7542B" w:rsidRPr="003E447C" w:rsidRDefault="00B303CB" w:rsidP="00C7542B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5/16</w:t>
      </w:r>
      <w:r w:rsidR="00C7542B" w:rsidRPr="003E447C">
        <w:rPr>
          <w:rFonts w:ascii="Calibri" w:hAnsi="Calibri"/>
          <w:b/>
        </w:rPr>
        <w:tab/>
        <w:t>Topic #4 Continued</w:t>
      </w:r>
    </w:p>
    <w:p w14:paraId="0344507A" w14:textId="77777777" w:rsidR="00C7542B" w:rsidRPr="003E447C" w:rsidRDefault="00C7542B" w:rsidP="003570EC">
      <w:pPr>
        <w:ind w:right="-540"/>
        <w:outlineLvl w:val="0"/>
        <w:rPr>
          <w:rFonts w:ascii="Calibri" w:hAnsi="Calibri"/>
          <w:b/>
        </w:rPr>
      </w:pPr>
      <w:r w:rsidRPr="003E447C">
        <w:rPr>
          <w:rFonts w:ascii="Calibri" w:hAnsi="Calibri"/>
          <w:b/>
        </w:rPr>
        <w:t xml:space="preserve">    </w:t>
      </w:r>
      <w:r w:rsidRPr="003E447C">
        <w:rPr>
          <w:rFonts w:ascii="Calibri" w:hAnsi="Calibri"/>
          <w:b/>
        </w:rPr>
        <w:tab/>
        <w:t>Dynamic Data Structures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  <w:t xml:space="preserve"> </w:t>
      </w:r>
    </w:p>
    <w:p w14:paraId="0D16A5B5" w14:textId="77777777" w:rsidR="00C7542B" w:rsidRPr="003E447C" w:rsidRDefault="00C7542B" w:rsidP="00C7542B">
      <w:pPr>
        <w:pStyle w:val="ListParagraph"/>
        <w:ind w:left="0" w:firstLine="720"/>
      </w:pPr>
      <w:r w:rsidRPr="003E447C">
        <w:t>• Insert Algorithms for Linear Linked Lists</w:t>
      </w:r>
      <w:r w:rsidRPr="003E447C">
        <w:tab/>
      </w:r>
    </w:p>
    <w:p w14:paraId="11BE89EC" w14:textId="77777777" w:rsidR="00C7542B" w:rsidRDefault="00C7542B" w:rsidP="00C7542B">
      <w:pPr>
        <w:pStyle w:val="ListParagraph"/>
        <w:ind w:left="0"/>
        <w:rPr>
          <w:rFonts w:eastAsia="Times New Roman"/>
          <w:b/>
          <w:sz w:val="24"/>
          <w:szCs w:val="20"/>
        </w:rPr>
      </w:pPr>
    </w:p>
    <w:p w14:paraId="0AFED09A" w14:textId="6F49637F" w:rsidR="00B114AA" w:rsidRDefault="00B114AA" w:rsidP="00C7542B">
      <w:pPr>
        <w:pStyle w:val="ListParagraph"/>
        <w:ind w:left="0"/>
        <w:rPr>
          <w:rFonts w:eastAsia="Times New Roman"/>
          <w:b/>
          <w:sz w:val="24"/>
          <w:szCs w:val="20"/>
        </w:rPr>
      </w:pPr>
      <w:r>
        <w:rPr>
          <w:rFonts w:eastAsia="Times New Roman"/>
          <w:b/>
          <w:sz w:val="24"/>
          <w:szCs w:val="20"/>
        </w:rPr>
        <w:t>*** LAB #7 is the topic of our final proficiency demos!!!!!</w:t>
      </w:r>
    </w:p>
    <w:p w14:paraId="5B89C0B5" w14:textId="452A7FFC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THURSDAY LAB </w:t>
      </w:r>
    </w:p>
    <w:p w14:paraId="682242DC" w14:textId="77777777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#7 </w:t>
      </w:r>
      <w:r w:rsidRPr="003E447C">
        <w:rPr>
          <w:rFonts w:ascii="Calibri" w:hAnsi="Calibri"/>
          <w:b/>
        </w:rPr>
        <w:t>Lab</w:t>
      </w:r>
      <w:r>
        <w:rPr>
          <w:rFonts w:ascii="Calibri" w:hAnsi="Calibri"/>
          <w:b/>
        </w:rPr>
        <w:t xml:space="preserve"> Session: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color w:val="FF0000"/>
        </w:rPr>
        <w:t xml:space="preserve"> </w:t>
      </w:r>
      <w:r>
        <w:rPr>
          <w:rFonts w:ascii="Calibri" w:hAnsi="Calibri"/>
          <w:b/>
        </w:rPr>
        <w:t>Bring completed Prelab #7 Exercise!</w:t>
      </w:r>
      <w:r>
        <w:rPr>
          <w:rFonts w:ascii="Calibri" w:hAnsi="Calibri"/>
          <w:b/>
        </w:rPr>
        <w:tab/>
      </w:r>
    </w:p>
    <w:p w14:paraId="6894474B" w14:textId="77777777" w:rsidR="00B114AA" w:rsidRPr="003E447C" w:rsidRDefault="00B114AA" w:rsidP="00B1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8A5BAF9" w14:textId="77777777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#1.6 – Getting Started with vim</w:t>
      </w:r>
    </w:p>
    <w:p w14:paraId="57C4D49D" w14:textId="77777777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CS162 Lab</w:t>
      </w:r>
      <w:r w:rsidRPr="003E447C">
        <w:rPr>
          <w:rFonts w:ascii="Calibri" w:hAnsi="Calibri"/>
          <w:b/>
        </w:rPr>
        <w:t xml:space="preserve"> #</w:t>
      </w:r>
      <w:r>
        <w:rPr>
          <w:rFonts w:ascii="Calibri" w:hAnsi="Calibri"/>
          <w:b/>
        </w:rPr>
        <w:t xml:space="preserve">7 </w:t>
      </w:r>
      <w:r w:rsidRPr="003E447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Pointers and Dynamic Memory</w:t>
      </w:r>
    </w:p>
    <w:p w14:paraId="2EF9125A" w14:textId="77777777" w:rsidR="00B114AA" w:rsidRDefault="00B114AA" w:rsidP="00B1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6186E947" w14:textId="77777777" w:rsidR="009733CC" w:rsidRDefault="009733CC" w:rsidP="00C7542B">
      <w:pPr>
        <w:pStyle w:val="ListParagraph"/>
        <w:ind w:left="0"/>
        <w:rPr>
          <w:rFonts w:eastAsia="Times New Roman"/>
          <w:b/>
          <w:sz w:val="24"/>
          <w:szCs w:val="20"/>
        </w:rPr>
      </w:pPr>
    </w:p>
    <w:p w14:paraId="1A6FEDBD" w14:textId="77777777" w:rsidR="004320D8" w:rsidRPr="001864F4" w:rsidRDefault="00C70FCB" w:rsidP="004320D8">
      <w:pPr>
        <w:pStyle w:val="ListParagraph"/>
        <w:numPr>
          <w:ilvl w:val="0"/>
          <w:numId w:val="17"/>
        </w:numPr>
        <w:ind w:left="1080"/>
        <w:rPr>
          <w:rFonts w:cs="Calibri"/>
          <w:b/>
        </w:rPr>
      </w:pPr>
      <w:r w:rsidRPr="003E447C">
        <w:rPr>
          <w:rFonts w:cs="Calibri"/>
        </w:rPr>
        <w:t>Bring your Pre-Lab exercise completed!</w:t>
      </w:r>
    </w:p>
    <w:p w14:paraId="7DECF7B1" w14:textId="77777777" w:rsidR="001864F4" w:rsidRPr="003E447C" w:rsidRDefault="001864F4" w:rsidP="004320D8">
      <w:pPr>
        <w:pStyle w:val="ListParagraph"/>
        <w:numPr>
          <w:ilvl w:val="0"/>
          <w:numId w:val="17"/>
        </w:numPr>
        <w:ind w:left="1080"/>
        <w:rPr>
          <w:rFonts w:cs="Calibri"/>
          <w:b/>
        </w:rPr>
      </w:pPr>
      <w:r>
        <w:rPr>
          <w:rFonts w:cs="Calibri"/>
        </w:rPr>
        <w:t>Remember to read the background information prior to completing the Pre-Lab exercises!</w:t>
      </w:r>
    </w:p>
    <w:p w14:paraId="5CF3BDD8" w14:textId="77777777" w:rsidR="00C70FCB" w:rsidRPr="003E447C" w:rsidRDefault="00C70FCB" w:rsidP="00C70FCB">
      <w:pPr>
        <w:pStyle w:val="ListParagraph"/>
        <w:numPr>
          <w:ilvl w:val="0"/>
          <w:numId w:val="16"/>
        </w:numPr>
        <w:ind w:left="1080"/>
        <w:rPr>
          <w:rFonts w:cs="Calibri"/>
        </w:rPr>
      </w:pPr>
      <w:r w:rsidRPr="003E447C">
        <w:rPr>
          <w:rFonts w:cs="Calibri"/>
        </w:rPr>
        <w:t>Experience pointers and dynamic memory</w:t>
      </w:r>
    </w:p>
    <w:p w14:paraId="2515A6B3" w14:textId="77777777" w:rsidR="00C70FCB" w:rsidRPr="003E447C" w:rsidRDefault="00C70FCB" w:rsidP="00C70FCB">
      <w:pPr>
        <w:pStyle w:val="ListParagraph"/>
        <w:numPr>
          <w:ilvl w:val="0"/>
          <w:numId w:val="16"/>
        </w:numPr>
        <w:ind w:left="1080"/>
        <w:rPr>
          <w:rFonts w:cs="Calibri"/>
        </w:rPr>
      </w:pPr>
      <w:r w:rsidRPr="003E447C">
        <w:rPr>
          <w:rFonts w:cs="Calibri"/>
        </w:rPr>
        <w:t>Practice traversing linear linked lists</w:t>
      </w:r>
    </w:p>
    <w:p w14:paraId="782BE657" w14:textId="77777777" w:rsidR="00EA3552" w:rsidRPr="003E447C" w:rsidRDefault="00EA3552" w:rsidP="00C70FCB">
      <w:pPr>
        <w:pStyle w:val="ListParagraph"/>
        <w:numPr>
          <w:ilvl w:val="0"/>
          <w:numId w:val="16"/>
        </w:numPr>
        <w:ind w:left="1080"/>
        <w:rPr>
          <w:rFonts w:cs="Calibri"/>
        </w:rPr>
      </w:pPr>
      <w:r w:rsidRPr="003E447C">
        <w:rPr>
          <w:rFonts w:cs="Calibri"/>
        </w:rPr>
        <w:t>Continue exploring the use of classes</w:t>
      </w:r>
    </w:p>
    <w:p w14:paraId="6927C23F" w14:textId="77777777" w:rsidR="00EF50A5" w:rsidRDefault="00EF50A5">
      <w:pPr>
        <w:ind w:right="-540"/>
        <w:rPr>
          <w:rFonts w:ascii="Calibri" w:hAnsi="Calibri"/>
          <w:b/>
        </w:rPr>
      </w:pPr>
    </w:p>
    <w:p w14:paraId="023953EA" w14:textId="77777777" w:rsidR="00EF50A5" w:rsidRPr="003E447C" w:rsidRDefault="00EF50A5" w:rsidP="003570EC">
      <w:pPr>
        <w:pStyle w:val="ListParagraph"/>
        <w:ind w:left="0"/>
        <w:outlineLvl w:val="0"/>
        <w:rPr>
          <w:b/>
          <w:sz w:val="32"/>
          <w:szCs w:val="32"/>
        </w:rPr>
      </w:pPr>
      <w:r>
        <w:rPr>
          <w:b/>
        </w:rPr>
        <w:br w:type="page"/>
      </w:r>
      <w:r>
        <w:rPr>
          <w:b/>
          <w:sz w:val="32"/>
          <w:szCs w:val="32"/>
        </w:rPr>
        <w:lastRenderedPageBreak/>
        <w:t>WEEK</w:t>
      </w:r>
      <w:r w:rsidRPr="003E447C">
        <w:rPr>
          <w:b/>
          <w:sz w:val="32"/>
          <w:szCs w:val="32"/>
        </w:rPr>
        <w:t xml:space="preserve"> # 8</w:t>
      </w:r>
      <w:r w:rsidRPr="0066780D">
        <w:rPr>
          <w:b/>
          <w:sz w:val="32"/>
          <w:szCs w:val="32"/>
        </w:rPr>
        <w:t>:</w:t>
      </w:r>
      <w:r w:rsidRPr="0066780D">
        <w:rPr>
          <w:b/>
          <w:sz w:val="32"/>
          <w:szCs w:val="32"/>
        </w:rPr>
        <w:tab/>
      </w:r>
      <w:r w:rsidR="0066780D" w:rsidRPr="0066780D">
        <w:rPr>
          <w:b/>
          <w:sz w:val="32"/>
          <w:szCs w:val="32"/>
        </w:rPr>
        <w:t>Manipulating Linear Linked Lists</w:t>
      </w:r>
      <w:r w:rsidRPr="003E447C">
        <w:rPr>
          <w:sz w:val="24"/>
          <w:szCs w:val="24"/>
        </w:rPr>
        <w:tab/>
      </w:r>
    </w:p>
    <w:p w14:paraId="3329A613" w14:textId="77777777" w:rsidR="00EF50A5" w:rsidRPr="003E447C" w:rsidRDefault="00EF50A5" w:rsidP="00EF50A5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03388A4B" w14:textId="77777777" w:rsidR="00EF50A5" w:rsidRPr="003E447C" w:rsidRDefault="00EF50A5" w:rsidP="00EF50A5">
      <w:pPr>
        <w:ind w:right="-540"/>
        <w:rPr>
          <w:rFonts w:ascii="Calibri" w:hAnsi="Calibri"/>
          <w:b/>
        </w:rPr>
      </w:pPr>
    </w:p>
    <w:p w14:paraId="2160A717" w14:textId="77777777" w:rsidR="00EF50A5" w:rsidRDefault="00EF50A5">
      <w:pPr>
        <w:ind w:right="-540"/>
        <w:rPr>
          <w:rFonts w:ascii="Calibri" w:hAnsi="Calibri"/>
          <w:b/>
        </w:rPr>
      </w:pPr>
    </w:p>
    <w:p w14:paraId="3AA64005" w14:textId="13D8D567" w:rsidR="00DB2B88" w:rsidRPr="003E447C" w:rsidRDefault="00B303CB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5/21</w:t>
      </w:r>
      <w:r w:rsidR="00DB2B88" w:rsidRPr="003E447C">
        <w:rPr>
          <w:rFonts w:ascii="Calibri" w:hAnsi="Calibri"/>
          <w:b/>
        </w:rPr>
        <w:tab/>
        <w:t>Topic #4 Continued</w:t>
      </w:r>
    </w:p>
    <w:p w14:paraId="35DF704A" w14:textId="77777777" w:rsidR="00DB2B88" w:rsidRPr="003E447C" w:rsidRDefault="00DB2B88" w:rsidP="003570EC">
      <w:pPr>
        <w:ind w:right="-540"/>
        <w:outlineLvl w:val="0"/>
        <w:rPr>
          <w:rFonts w:ascii="Calibri" w:hAnsi="Calibri"/>
          <w:b/>
        </w:rPr>
      </w:pPr>
      <w:r w:rsidRPr="003E447C">
        <w:rPr>
          <w:rFonts w:ascii="Calibri" w:hAnsi="Calibri"/>
          <w:b/>
        </w:rPr>
        <w:t xml:space="preserve">    </w:t>
      </w:r>
      <w:r w:rsidRPr="003E447C">
        <w:rPr>
          <w:rFonts w:ascii="Calibri" w:hAnsi="Calibri"/>
          <w:b/>
        </w:rPr>
        <w:tab/>
        <w:t>Dynamic Data Structures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  <w:t xml:space="preserve"> </w:t>
      </w:r>
    </w:p>
    <w:p w14:paraId="3137307D" w14:textId="77777777" w:rsidR="00DB2B88" w:rsidRPr="003E447C" w:rsidRDefault="00DB2B88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• Insert and Removal Algorithms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</w:p>
    <w:p w14:paraId="0F91E6DE" w14:textId="77777777" w:rsidR="006E66A9" w:rsidRPr="003E447C" w:rsidRDefault="006E66A9" w:rsidP="006E66A9">
      <w:pPr>
        <w:pStyle w:val="BodyText"/>
        <w:ind w:left="720"/>
        <w:rPr>
          <w:rFonts w:ascii="Calibri" w:hAnsi="Calibri"/>
        </w:rPr>
      </w:pPr>
      <w:r w:rsidRPr="003E447C">
        <w:rPr>
          <w:rFonts w:ascii="Calibri" w:hAnsi="Calibri"/>
        </w:rPr>
        <w:t>• Demonstration: Inserting and Removal</w:t>
      </w:r>
    </w:p>
    <w:p w14:paraId="3660C146" w14:textId="77777777" w:rsidR="006E66A9" w:rsidRPr="003E447C" w:rsidRDefault="006E66A9" w:rsidP="006E66A9">
      <w:pPr>
        <w:ind w:left="720" w:right="-540"/>
        <w:rPr>
          <w:rFonts w:ascii="Calibri" w:hAnsi="Calibri"/>
          <w:b/>
        </w:rPr>
      </w:pPr>
      <w:r w:rsidRPr="003E447C">
        <w:rPr>
          <w:rFonts w:ascii="Calibri" w:hAnsi="Calibri"/>
        </w:rPr>
        <w:t>• Explore writing functions to traverse and modify a linear linked list</w:t>
      </w:r>
    </w:p>
    <w:p w14:paraId="2447AA95" w14:textId="77777777" w:rsidR="006E66A9" w:rsidRDefault="006E66A9" w:rsidP="006E66A9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• Explore Classes and dynamic structures</w:t>
      </w:r>
    </w:p>
    <w:p w14:paraId="3A328E6D" w14:textId="77777777" w:rsidR="006E66A9" w:rsidRDefault="006E66A9" w:rsidP="006E66A9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 xml:space="preserve">• </w:t>
      </w:r>
      <w:r>
        <w:rPr>
          <w:rFonts w:ascii="Calibri" w:hAnsi="Calibri"/>
        </w:rPr>
        <w:t>Intro to Recursion using a recursive destructor</w:t>
      </w:r>
    </w:p>
    <w:p w14:paraId="13F2DC0E" w14:textId="77777777" w:rsidR="006E66A9" w:rsidRDefault="006E66A9" w:rsidP="006E66A9">
      <w:pPr>
        <w:ind w:left="720" w:right="-540"/>
        <w:rPr>
          <w:rFonts w:ascii="Calibri" w:hAnsi="Calibri"/>
        </w:rPr>
      </w:pPr>
    </w:p>
    <w:p w14:paraId="30A1E071" w14:textId="77777777" w:rsidR="00C7542B" w:rsidRPr="003E447C" w:rsidRDefault="00DB2B88" w:rsidP="006801DD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</w:p>
    <w:p w14:paraId="29446D22" w14:textId="35E96EBA" w:rsidR="006E66A9" w:rsidRPr="003E447C" w:rsidRDefault="00B303CB" w:rsidP="006E66A9">
      <w:pPr>
        <w:ind w:right="-540"/>
        <w:rPr>
          <w:rFonts w:ascii="Calibri" w:hAnsi="Calibri"/>
        </w:rPr>
      </w:pPr>
      <w:r>
        <w:rPr>
          <w:rFonts w:ascii="Calibri" w:hAnsi="Calibri"/>
          <w:b/>
        </w:rPr>
        <w:t>5/23</w:t>
      </w:r>
      <w:r w:rsidR="006E66A9">
        <w:rPr>
          <w:rFonts w:ascii="Calibri" w:hAnsi="Calibri"/>
          <w:b/>
        </w:rPr>
        <w:tab/>
        <w:t>Topic #5 Recursion</w:t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 w:rsidRPr="003E447C">
        <w:rPr>
          <w:rFonts w:ascii="Calibri" w:hAnsi="Calibri"/>
          <w:b/>
        </w:rPr>
        <w:t>Malik: 1</w:t>
      </w:r>
      <w:r w:rsidR="006E66A9">
        <w:rPr>
          <w:rFonts w:ascii="Calibri" w:hAnsi="Calibri"/>
          <w:b/>
        </w:rPr>
        <w:t>5</w:t>
      </w:r>
    </w:p>
    <w:p w14:paraId="5DC48EE6" w14:textId="77777777" w:rsidR="006E66A9" w:rsidRPr="003E447C" w:rsidRDefault="006E66A9" w:rsidP="003570EC">
      <w:pPr>
        <w:pStyle w:val="BodyText2"/>
        <w:ind w:left="6480"/>
        <w:outlineLvl w:val="0"/>
        <w:rPr>
          <w:rFonts w:ascii="Calibri" w:hAnsi="Calibri"/>
        </w:rPr>
      </w:pPr>
      <w:r w:rsidRPr="003E447C">
        <w:rPr>
          <w:rFonts w:ascii="Calibri" w:hAnsi="Calibri"/>
        </w:rPr>
        <w:t>Shk: 4.10, 6</w:t>
      </w:r>
    </w:p>
    <w:p w14:paraId="2FCB0AC7" w14:textId="77777777" w:rsidR="00DB2B88" w:rsidRPr="003E447C" w:rsidRDefault="00DB2B88">
      <w:pPr>
        <w:ind w:left="720" w:hanging="720"/>
        <w:rPr>
          <w:rFonts w:ascii="Calibri" w:hAnsi="Calibri"/>
        </w:rPr>
      </w:pPr>
    </w:p>
    <w:p w14:paraId="3D8F2B21" w14:textId="77777777" w:rsidR="006E66A9" w:rsidRDefault="006E66A9" w:rsidP="006E66A9">
      <w:pPr>
        <w:pStyle w:val="BodyText2"/>
        <w:ind w:left="720"/>
        <w:rPr>
          <w:rFonts w:ascii="Calibri" w:hAnsi="Calibri"/>
          <w:b w:val="0"/>
        </w:rPr>
      </w:pPr>
      <w:r w:rsidRPr="003E447C">
        <w:rPr>
          <w:rFonts w:ascii="Calibri" w:hAnsi="Calibri"/>
          <w:b w:val="0"/>
        </w:rPr>
        <w:t xml:space="preserve">•  The Nature of Recursion, Tracing a Recursive Function, </w:t>
      </w:r>
    </w:p>
    <w:p w14:paraId="4C78EFF4" w14:textId="77777777" w:rsidR="006E66A9" w:rsidRPr="003E447C" w:rsidRDefault="006E66A9" w:rsidP="006E66A9">
      <w:pPr>
        <w:pStyle w:val="BodyText2"/>
        <w:ind w:left="990"/>
        <w:rPr>
          <w:rFonts w:ascii="Calibri" w:hAnsi="Calibri"/>
          <w:b w:val="0"/>
        </w:rPr>
      </w:pPr>
      <w:r w:rsidRPr="003E447C">
        <w:rPr>
          <w:rFonts w:ascii="Calibri" w:hAnsi="Calibri"/>
          <w:b w:val="0"/>
        </w:rPr>
        <w:t>Recursive Mathematical Functions, Recursive Functions with Array Arguments</w:t>
      </w:r>
      <w:r w:rsidRPr="003E447C">
        <w:rPr>
          <w:rFonts w:ascii="Calibri" w:hAnsi="Calibri"/>
          <w:b w:val="0"/>
        </w:rPr>
        <w:tab/>
      </w:r>
    </w:p>
    <w:p w14:paraId="7468FBD2" w14:textId="77777777" w:rsidR="006E66A9" w:rsidRPr="003E447C" w:rsidRDefault="006E66A9" w:rsidP="006E66A9">
      <w:pPr>
        <w:pStyle w:val="BodyText2"/>
        <w:ind w:left="720"/>
        <w:rPr>
          <w:rFonts w:ascii="Calibri" w:hAnsi="Calibri"/>
          <w:b w:val="0"/>
        </w:rPr>
      </w:pPr>
      <w:r w:rsidRPr="003E447C">
        <w:rPr>
          <w:rFonts w:ascii="Calibri" w:hAnsi="Calibri"/>
          <w:b w:val="0"/>
        </w:rPr>
        <w:t>• Work through examples of recursion in class</w:t>
      </w:r>
    </w:p>
    <w:p w14:paraId="6DB0C1E8" w14:textId="77777777" w:rsidR="006E66A9" w:rsidRDefault="006E66A9" w:rsidP="006E66A9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• Problem solving with Recursion</w:t>
      </w:r>
    </w:p>
    <w:p w14:paraId="164C7648" w14:textId="77777777" w:rsidR="006E66A9" w:rsidRDefault="006E66A9" w:rsidP="002D082C">
      <w:pPr>
        <w:ind w:left="720" w:right="-540"/>
        <w:rPr>
          <w:rFonts w:ascii="Calibri" w:hAnsi="Calibri"/>
          <w:b/>
        </w:rPr>
      </w:pPr>
    </w:p>
    <w:p w14:paraId="0E83B849" w14:textId="77777777" w:rsidR="001864F4" w:rsidRPr="003E447C" w:rsidRDefault="001864F4" w:rsidP="002D082C">
      <w:pPr>
        <w:ind w:left="720" w:right="-540"/>
        <w:rPr>
          <w:rFonts w:ascii="Calibri" w:hAnsi="Calibri"/>
          <w:b/>
        </w:rPr>
      </w:pPr>
    </w:p>
    <w:p w14:paraId="49D31823" w14:textId="77777777" w:rsidR="00DB2B88" w:rsidRPr="003E447C" w:rsidRDefault="00DB2B88">
      <w:pPr>
        <w:ind w:right="-540"/>
        <w:rPr>
          <w:rFonts w:ascii="Calibri" w:hAnsi="Calibri"/>
          <w:b/>
        </w:rPr>
      </w:pPr>
    </w:p>
    <w:p w14:paraId="20660C97" w14:textId="77777777" w:rsidR="00B114AA" w:rsidRDefault="00B114AA" w:rsidP="006E6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</w:rPr>
      </w:pPr>
    </w:p>
    <w:p w14:paraId="178E9669" w14:textId="77777777" w:rsidR="006E66A9" w:rsidRDefault="006E66A9" w:rsidP="006E6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#8 </w:t>
      </w:r>
      <w:r w:rsidRPr="003E447C">
        <w:rPr>
          <w:rFonts w:ascii="Calibri" w:hAnsi="Calibri"/>
          <w:b/>
        </w:rPr>
        <w:t>Lab</w:t>
      </w:r>
      <w:r w:rsidR="00B114AA">
        <w:rPr>
          <w:rFonts w:ascii="Calibri" w:hAnsi="Calibri"/>
          <w:b/>
        </w:rPr>
        <w:t xml:space="preserve"> Session:</w:t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B114AA">
        <w:rPr>
          <w:rFonts w:ascii="Calibri" w:hAnsi="Calibri"/>
          <w:b/>
        </w:rPr>
        <w:tab/>
      </w:r>
      <w:r w:rsidR="001864F4">
        <w:rPr>
          <w:rFonts w:ascii="Calibri" w:hAnsi="Calibri"/>
          <w:b/>
        </w:rPr>
        <w:t>Bring completed Prelab Exercise</w:t>
      </w:r>
      <w:r w:rsidR="00B114AA">
        <w:rPr>
          <w:rFonts w:ascii="Calibri" w:hAnsi="Calibri"/>
          <w:b/>
        </w:rPr>
        <w:t xml:space="preserve"> for Lab #7 and #8</w:t>
      </w:r>
      <w:r>
        <w:rPr>
          <w:rFonts w:ascii="Calibri" w:hAnsi="Calibri"/>
          <w:b/>
        </w:rPr>
        <w:t>!</w:t>
      </w:r>
      <w:r>
        <w:rPr>
          <w:rFonts w:ascii="Calibri" w:hAnsi="Calibri"/>
          <w:b/>
        </w:rPr>
        <w:tab/>
      </w:r>
    </w:p>
    <w:p w14:paraId="74105297" w14:textId="77777777" w:rsidR="001864F4" w:rsidRDefault="001864F4" w:rsidP="006E6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B83D4ED" w14:textId="77777777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Complete Level 1 Linux Exercise #1.6 – Getting Started with vim</w:t>
      </w:r>
    </w:p>
    <w:p w14:paraId="108B26DA" w14:textId="77777777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Complete CS162 Lab</w:t>
      </w:r>
      <w:r w:rsidRPr="003E447C">
        <w:rPr>
          <w:rFonts w:ascii="Calibri" w:hAnsi="Calibri"/>
          <w:b/>
        </w:rPr>
        <w:t xml:space="preserve"> #</w:t>
      </w:r>
      <w:r>
        <w:rPr>
          <w:rFonts w:ascii="Calibri" w:hAnsi="Calibri"/>
          <w:b/>
        </w:rPr>
        <w:t xml:space="preserve">7 </w:t>
      </w:r>
      <w:r w:rsidRPr="003E447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Pointers and Dynamic Memory</w:t>
      </w:r>
    </w:p>
    <w:p w14:paraId="2D121A8E" w14:textId="77777777" w:rsidR="00B114AA" w:rsidRPr="003E447C" w:rsidRDefault="00B114AA" w:rsidP="006E6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CB66EC8" w14:textId="77777777" w:rsidR="001864F4" w:rsidRDefault="001864F4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#1.7 – vim Navigation</w:t>
      </w:r>
    </w:p>
    <w:p w14:paraId="7B0AADAD" w14:textId="77777777" w:rsidR="006E66A9" w:rsidRDefault="006E66A9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CS162 Lab #</w:t>
      </w:r>
      <w:r w:rsidR="001864F4">
        <w:rPr>
          <w:rFonts w:ascii="Calibri" w:hAnsi="Calibri"/>
          <w:b/>
        </w:rPr>
        <w:t>8</w:t>
      </w:r>
      <w:r>
        <w:rPr>
          <w:rFonts w:ascii="Calibri" w:hAnsi="Calibri"/>
          <w:b/>
        </w:rPr>
        <w:t xml:space="preserve"> </w:t>
      </w:r>
      <w:r w:rsidRPr="003E447C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1864F4">
        <w:rPr>
          <w:rFonts w:ascii="Calibri" w:hAnsi="Calibri"/>
          <w:b/>
        </w:rPr>
        <w:t>Linear Linked Lists</w:t>
      </w:r>
    </w:p>
    <w:p w14:paraId="6FEC09F4" w14:textId="77777777" w:rsidR="006E66A9" w:rsidRDefault="006E66A9" w:rsidP="006E6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</w:p>
    <w:p w14:paraId="17E4678A" w14:textId="77777777" w:rsidR="00DB2B88" w:rsidRPr="003E447C" w:rsidRDefault="00DB2B88">
      <w:pPr>
        <w:ind w:right="-540"/>
        <w:rPr>
          <w:rFonts w:ascii="Calibri" w:hAnsi="Calibri"/>
          <w:b/>
        </w:rPr>
      </w:pPr>
    </w:p>
    <w:p w14:paraId="7D4F8265" w14:textId="77777777" w:rsidR="008A4FFE" w:rsidRPr="003E447C" w:rsidRDefault="008A4FFE" w:rsidP="008A4FFE">
      <w:pPr>
        <w:pStyle w:val="ListParagraph"/>
        <w:numPr>
          <w:ilvl w:val="0"/>
          <w:numId w:val="18"/>
        </w:numPr>
        <w:rPr>
          <w:rFonts w:cs="Calibri"/>
          <w:b/>
        </w:rPr>
      </w:pPr>
      <w:r w:rsidRPr="003E447C">
        <w:rPr>
          <w:rFonts w:cs="Calibri"/>
        </w:rPr>
        <w:t>Bring your Pre-Lab exercise</w:t>
      </w:r>
      <w:r w:rsidR="006E66A9">
        <w:rPr>
          <w:rFonts w:cs="Calibri"/>
        </w:rPr>
        <w:t>s</w:t>
      </w:r>
      <w:r w:rsidRPr="003E447C">
        <w:rPr>
          <w:rFonts w:cs="Calibri"/>
        </w:rPr>
        <w:t xml:space="preserve"> completed!</w:t>
      </w:r>
    </w:p>
    <w:p w14:paraId="7ADE4BD7" w14:textId="77777777" w:rsidR="008A4FFE" w:rsidRPr="003E447C" w:rsidRDefault="001864F4" w:rsidP="008A4FFE">
      <w:pPr>
        <w:pStyle w:val="ListParagraph"/>
        <w:numPr>
          <w:ilvl w:val="0"/>
          <w:numId w:val="18"/>
        </w:numPr>
        <w:rPr>
          <w:rFonts w:cs="Calibri"/>
          <w:b/>
        </w:rPr>
      </w:pPr>
      <w:r>
        <w:rPr>
          <w:rFonts w:cs="Calibri"/>
        </w:rPr>
        <w:t>Experience b</w:t>
      </w:r>
      <w:r w:rsidR="008A4FFE" w:rsidRPr="003E447C">
        <w:rPr>
          <w:rFonts w:cs="Calibri"/>
        </w:rPr>
        <w:t>uilding and removing from linear linked lists</w:t>
      </w:r>
    </w:p>
    <w:p w14:paraId="71514C49" w14:textId="77777777" w:rsidR="00EA3552" w:rsidRPr="001864F4" w:rsidRDefault="00EA3552" w:rsidP="008A4FFE">
      <w:pPr>
        <w:pStyle w:val="ListParagraph"/>
        <w:numPr>
          <w:ilvl w:val="0"/>
          <w:numId w:val="18"/>
        </w:numPr>
        <w:rPr>
          <w:rFonts w:cs="Calibri"/>
          <w:b/>
        </w:rPr>
      </w:pPr>
      <w:r w:rsidRPr="003E447C">
        <w:rPr>
          <w:rFonts w:cs="Calibri"/>
        </w:rPr>
        <w:t>Continue exploring the use of classes</w:t>
      </w:r>
    </w:p>
    <w:p w14:paraId="07D356A1" w14:textId="77777777" w:rsidR="001864F4" w:rsidRPr="003E447C" w:rsidRDefault="001864F4" w:rsidP="008A4FFE">
      <w:pPr>
        <w:pStyle w:val="ListParagraph"/>
        <w:numPr>
          <w:ilvl w:val="0"/>
          <w:numId w:val="18"/>
        </w:numPr>
        <w:rPr>
          <w:rFonts w:cs="Calibri"/>
          <w:b/>
        </w:rPr>
      </w:pPr>
      <w:r>
        <w:rPr>
          <w:rFonts w:cs="Calibri"/>
        </w:rPr>
        <w:t>IMPORTANT – make sure to practice working with linear linked list problems daily!</w:t>
      </w:r>
    </w:p>
    <w:p w14:paraId="489E1074" w14:textId="77777777" w:rsidR="006801DD" w:rsidRPr="003E447C" w:rsidRDefault="006801DD" w:rsidP="003570EC">
      <w:pPr>
        <w:pStyle w:val="ListParagraph"/>
        <w:ind w:left="0"/>
        <w:outlineLvl w:val="0"/>
        <w:rPr>
          <w:b/>
          <w:sz w:val="32"/>
          <w:szCs w:val="32"/>
        </w:rPr>
      </w:pPr>
      <w:r w:rsidRPr="003E447C">
        <w:rPr>
          <w:b/>
        </w:rPr>
        <w:br w:type="page"/>
      </w:r>
      <w:r w:rsidRPr="003E447C">
        <w:rPr>
          <w:b/>
          <w:sz w:val="32"/>
          <w:szCs w:val="32"/>
        </w:rPr>
        <w:lastRenderedPageBreak/>
        <w:t>WEEK #9</w:t>
      </w:r>
      <w:r w:rsidR="00016BD8" w:rsidRPr="00D87482">
        <w:rPr>
          <w:b/>
          <w:sz w:val="32"/>
          <w:szCs w:val="32"/>
        </w:rPr>
        <w:t>:</w:t>
      </w:r>
      <w:r w:rsidR="00D87482" w:rsidRPr="00D87482">
        <w:rPr>
          <w:b/>
          <w:sz w:val="32"/>
          <w:szCs w:val="32"/>
        </w:rPr>
        <w:t xml:space="preserve"> Recursion</w:t>
      </w:r>
      <w:r w:rsidR="00D87482">
        <w:rPr>
          <w:b/>
          <w:sz w:val="32"/>
          <w:szCs w:val="32"/>
        </w:rPr>
        <w:t xml:space="preserve"> </w:t>
      </w:r>
      <w:r w:rsidR="001864F4">
        <w:rPr>
          <w:b/>
          <w:sz w:val="32"/>
          <w:szCs w:val="32"/>
        </w:rPr>
        <w:t xml:space="preserve"> </w:t>
      </w:r>
      <w:r w:rsidRPr="003E447C">
        <w:tab/>
      </w:r>
      <w:r w:rsidRPr="003E447C">
        <w:rPr>
          <w:b/>
        </w:rPr>
        <w:t xml:space="preserve"> </w:t>
      </w:r>
    </w:p>
    <w:p w14:paraId="5737356A" w14:textId="77777777" w:rsidR="006801DD" w:rsidRPr="003E447C" w:rsidRDefault="006801DD" w:rsidP="006801DD">
      <w:pPr>
        <w:ind w:right="-540"/>
        <w:rPr>
          <w:rFonts w:ascii="Calibri" w:hAnsi="Calibri"/>
        </w:rPr>
      </w:pPr>
    </w:p>
    <w:p w14:paraId="6087596E" w14:textId="77777777" w:rsidR="006801DD" w:rsidRPr="003E447C" w:rsidRDefault="006801DD" w:rsidP="006801DD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="00E50282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7B6CE9BB" w14:textId="77777777" w:rsidR="001864F4" w:rsidRDefault="001864F4" w:rsidP="002D082C">
      <w:pPr>
        <w:ind w:right="-540"/>
        <w:rPr>
          <w:rFonts w:ascii="Calibri" w:hAnsi="Calibri"/>
          <w:b/>
        </w:rPr>
      </w:pPr>
    </w:p>
    <w:p w14:paraId="2528FF6F" w14:textId="53D9136F" w:rsidR="002D082C" w:rsidRPr="003E447C" w:rsidRDefault="00B303CB" w:rsidP="002D082C">
      <w:pPr>
        <w:ind w:right="-540"/>
        <w:rPr>
          <w:rFonts w:ascii="Calibri" w:hAnsi="Calibri"/>
        </w:rPr>
      </w:pPr>
      <w:r>
        <w:rPr>
          <w:rFonts w:ascii="Calibri" w:hAnsi="Calibri"/>
          <w:b/>
        </w:rPr>
        <w:t>5/30</w:t>
      </w:r>
      <w:r w:rsidR="002D082C" w:rsidRPr="003E447C">
        <w:rPr>
          <w:rFonts w:ascii="Calibri" w:hAnsi="Calibri"/>
          <w:b/>
        </w:rPr>
        <w:tab/>
        <w:t>Recursion and LLL: Practicing</w:t>
      </w:r>
      <w:r w:rsidR="002D082C" w:rsidRPr="003E447C">
        <w:rPr>
          <w:rFonts w:ascii="Calibri" w:hAnsi="Calibri"/>
        </w:rPr>
        <w:tab/>
      </w:r>
      <w:r w:rsidR="002D082C" w:rsidRPr="003E447C">
        <w:rPr>
          <w:rFonts w:ascii="Calibri" w:hAnsi="Calibri"/>
        </w:rPr>
        <w:tab/>
      </w:r>
      <w:r w:rsidR="002D082C" w:rsidRPr="003E447C">
        <w:rPr>
          <w:rFonts w:ascii="Calibri" w:hAnsi="Calibri"/>
        </w:rPr>
        <w:tab/>
      </w:r>
      <w:r w:rsidR="002D082C" w:rsidRPr="003E447C">
        <w:rPr>
          <w:rFonts w:ascii="Calibri" w:hAnsi="Calibri"/>
        </w:rPr>
        <w:tab/>
      </w:r>
      <w:r w:rsidR="002D082C" w:rsidRPr="003E447C">
        <w:rPr>
          <w:rFonts w:ascii="Calibri" w:hAnsi="Calibri"/>
        </w:rPr>
        <w:tab/>
      </w:r>
      <w:r w:rsidR="002D082C" w:rsidRPr="003E447C">
        <w:rPr>
          <w:rFonts w:ascii="Calibri" w:hAnsi="Calibri"/>
          <w:b/>
        </w:rPr>
        <w:t xml:space="preserve"> </w:t>
      </w:r>
    </w:p>
    <w:p w14:paraId="43DA9847" w14:textId="77777777" w:rsidR="002D082C" w:rsidRPr="003E447C" w:rsidRDefault="002D082C" w:rsidP="001864F4">
      <w:pPr>
        <w:ind w:left="1440"/>
        <w:rPr>
          <w:rFonts w:ascii="Calibri" w:hAnsi="Calibri"/>
        </w:rPr>
      </w:pPr>
      <w:r w:rsidRPr="003E447C">
        <w:rPr>
          <w:rFonts w:ascii="Calibri" w:hAnsi="Calibri"/>
        </w:rPr>
        <w:t>• Demonstration: Recursion and LLL</w:t>
      </w:r>
    </w:p>
    <w:p w14:paraId="2E61B8DE" w14:textId="77777777" w:rsidR="00127D8D" w:rsidRPr="00127D8D" w:rsidRDefault="002D082C" w:rsidP="001864F4">
      <w:pPr>
        <w:ind w:left="1440" w:right="-540"/>
        <w:rPr>
          <w:rFonts w:ascii="Calibri" w:hAnsi="Calibri"/>
        </w:rPr>
      </w:pPr>
      <w:r w:rsidRPr="003E447C">
        <w:rPr>
          <w:rFonts w:ascii="Calibri" w:hAnsi="Calibri"/>
        </w:rPr>
        <w:t>• Explore writing recursive functions</w:t>
      </w:r>
    </w:p>
    <w:p w14:paraId="74B2DEEA" w14:textId="77777777" w:rsidR="002D082C" w:rsidRDefault="002D082C" w:rsidP="0013298B">
      <w:pPr>
        <w:ind w:right="-540"/>
        <w:rPr>
          <w:rFonts w:ascii="Calibri" w:hAnsi="Calibri"/>
        </w:rPr>
      </w:pPr>
    </w:p>
    <w:p w14:paraId="2722F42C" w14:textId="06124EF6" w:rsidR="006E66A9" w:rsidRDefault="006E66A9" w:rsidP="00127D8D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076BE247" w14:textId="49EAC7CA" w:rsidR="00CA07CF" w:rsidRDefault="0094610F" w:rsidP="00127D8D">
      <w:pPr>
        <w:pStyle w:val="ListParagraph"/>
        <w:ind w:left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6/4</w:t>
      </w:r>
    </w:p>
    <w:p w14:paraId="6FD0F380" w14:textId="79EEAC05" w:rsidR="00CA07CF" w:rsidRDefault="00CA07CF" w:rsidP="003570EC">
      <w:pPr>
        <w:pStyle w:val="ListParagraph"/>
        <w:ind w:left="0" w:firstLine="720"/>
        <w:outlineLvl w:val="0"/>
        <w:rPr>
          <w:b/>
        </w:rPr>
      </w:pPr>
      <w:r w:rsidRPr="00EF50A5">
        <w:rPr>
          <w:b/>
        </w:rPr>
        <w:t>QUIZ #</w:t>
      </w:r>
      <w:r>
        <w:rPr>
          <w:b/>
        </w:rPr>
        <w:t>2</w:t>
      </w:r>
      <w:r w:rsidRPr="00EF50A5">
        <w:rPr>
          <w:b/>
        </w:rPr>
        <w:t xml:space="preserve"> </w:t>
      </w:r>
      <w:r>
        <w:rPr>
          <w:b/>
        </w:rPr>
        <w:t>on Structs, External Files, Pointers and LLL Traversal</w:t>
      </w:r>
    </w:p>
    <w:p w14:paraId="544A441C" w14:textId="4023CF99" w:rsidR="00CA07CF" w:rsidRDefault="00CA07CF" w:rsidP="00CA07CF">
      <w:pPr>
        <w:pStyle w:val="ListParagraph"/>
        <w:ind w:left="0" w:firstLine="720"/>
      </w:pPr>
    </w:p>
    <w:p w14:paraId="38DFE9DD" w14:textId="011B8F7E" w:rsidR="00CA07CF" w:rsidRDefault="00CA07CF" w:rsidP="00CA07CF">
      <w:pPr>
        <w:pStyle w:val="ListParagraph"/>
        <w:ind w:left="0" w:firstLine="720"/>
      </w:pPr>
    </w:p>
    <w:p w14:paraId="0C5442E7" w14:textId="24A24B28" w:rsidR="00CA07CF" w:rsidRDefault="00CA07CF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#9 </w:t>
      </w:r>
      <w:r w:rsidRPr="003E447C">
        <w:rPr>
          <w:rFonts w:ascii="Calibri" w:hAnsi="Calibri"/>
          <w:b/>
        </w:rPr>
        <w:t>Lab</w:t>
      </w:r>
      <w:r>
        <w:rPr>
          <w:rFonts w:ascii="Calibri" w:hAnsi="Calibri"/>
          <w:b/>
        </w:rPr>
        <w:t xml:space="preserve"> Session: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Bring completed Prelab for Lab #9 </w:t>
      </w:r>
    </w:p>
    <w:p w14:paraId="179753D3" w14:textId="77777777" w:rsidR="00CA07CF" w:rsidRDefault="00CA07CF" w:rsidP="00CA0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</w:rPr>
      </w:pPr>
    </w:p>
    <w:p w14:paraId="237794D1" w14:textId="77777777" w:rsidR="00CA07CF" w:rsidRDefault="00CA07CF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1 Linux Exercise #1.8 – Making Modifications with vim</w:t>
      </w:r>
    </w:p>
    <w:p w14:paraId="1250DB63" w14:textId="77777777" w:rsidR="00CA07CF" w:rsidRDefault="00CA07CF" w:rsidP="00CA0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  <w:b/>
        </w:rPr>
      </w:pPr>
    </w:p>
    <w:p w14:paraId="42FD2434" w14:textId="77777777" w:rsidR="00CA07CF" w:rsidRDefault="00CA07CF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CS162 Lab #9 </w:t>
      </w:r>
      <w:r w:rsidRPr="003E447C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Recursion</w:t>
      </w:r>
    </w:p>
    <w:p w14:paraId="5C161B6E" w14:textId="77777777" w:rsidR="00CA07CF" w:rsidRDefault="00CA07CF" w:rsidP="00CA0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  <w:b/>
        </w:rPr>
      </w:pPr>
    </w:p>
    <w:p w14:paraId="57272DA4" w14:textId="77777777" w:rsidR="00CA07CF" w:rsidRDefault="00CA07CF" w:rsidP="00CA07CF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150ECEE3" w14:textId="77777777" w:rsidR="00CA07CF" w:rsidRPr="001864F4" w:rsidRDefault="00CA07CF" w:rsidP="00CA07CF">
      <w:pPr>
        <w:pStyle w:val="ListParagraph"/>
        <w:numPr>
          <w:ilvl w:val="0"/>
          <w:numId w:val="25"/>
        </w:numPr>
        <w:rPr>
          <w:rFonts w:cs="Calibri"/>
          <w:b/>
        </w:rPr>
      </w:pPr>
      <w:r w:rsidRPr="003E447C">
        <w:rPr>
          <w:rFonts w:cs="Calibri"/>
        </w:rPr>
        <w:t>Bring your Pre-Lab exercise</w:t>
      </w:r>
      <w:r>
        <w:rPr>
          <w:rFonts w:cs="Calibri"/>
        </w:rPr>
        <w:t>s</w:t>
      </w:r>
      <w:r w:rsidRPr="003E447C">
        <w:rPr>
          <w:rFonts w:cs="Calibri"/>
        </w:rPr>
        <w:t xml:space="preserve"> completed!</w:t>
      </w:r>
    </w:p>
    <w:p w14:paraId="742399ED" w14:textId="77777777" w:rsidR="00CA07CF" w:rsidRPr="003E447C" w:rsidRDefault="00CA07CF" w:rsidP="00CA07CF">
      <w:pPr>
        <w:pStyle w:val="ListParagraph"/>
        <w:numPr>
          <w:ilvl w:val="0"/>
          <w:numId w:val="25"/>
        </w:numPr>
        <w:rPr>
          <w:rFonts w:cs="Calibri"/>
          <w:b/>
        </w:rPr>
      </w:pPr>
      <w:r>
        <w:rPr>
          <w:rFonts w:cs="Calibri"/>
        </w:rPr>
        <w:t>Remember to read the background information in the CS162 Lab manual before completing the Pre-Lab exercises</w:t>
      </w:r>
    </w:p>
    <w:p w14:paraId="14D51389" w14:textId="77777777" w:rsidR="00CA07CF" w:rsidRPr="001864F4" w:rsidRDefault="00CA07CF" w:rsidP="00CA07CF">
      <w:pPr>
        <w:pStyle w:val="ListParagraph"/>
        <w:numPr>
          <w:ilvl w:val="0"/>
          <w:numId w:val="25"/>
        </w:numPr>
        <w:rPr>
          <w:rFonts w:cs="Calibri"/>
          <w:b/>
        </w:rPr>
      </w:pPr>
      <w:r>
        <w:rPr>
          <w:rFonts w:cs="Calibri"/>
        </w:rPr>
        <w:t>Experience applying recursion to LLL problems</w:t>
      </w:r>
    </w:p>
    <w:p w14:paraId="4D5B1AC1" w14:textId="77777777" w:rsidR="00CA07CF" w:rsidRDefault="00CA07CF" w:rsidP="00CA07CF">
      <w:pPr>
        <w:pStyle w:val="ListParagraph"/>
        <w:numPr>
          <w:ilvl w:val="1"/>
          <w:numId w:val="19"/>
        </w:numPr>
        <w:ind w:left="1080"/>
        <w:rPr>
          <w:rFonts w:cs="Calibri"/>
        </w:rPr>
      </w:pPr>
      <w:r w:rsidRPr="003E447C">
        <w:rPr>
          <w:rFonts w:cs="Calibri"/>
        </w:rPr>
        <w:t>Practice Linear Linked lists</w:t>
      </w:r>
    </w:p>
    <w:p w14:paraId="3B1E297E" w14:textId="77777777" w:rsidR="00CA07CF" w:rsidRDefault="00CA07CF" w:rsidP="00CA07CF">
      <w:pPr>
        <w:pStyle w:val="ListParagraph"/>
        <w:rPr>
          <w:rFonts w:cs="Calibri"/>
        </w:rPr>
      </w:pPr>
    </w:p>
    <w:p w14:paraId="0F2A9647" w14:textId="77777777" w:rsidR="00CA07CF" w:rsidRPr="003E58DD" w:rsidRDefault="00CA07CF" w:rsidP="00CA07CF">
      <w:pPr>
        <w:pStyle w:val="ListParagraph"/>
        <w:numPr>
          <w:ilvl w:val="1"/>
          <w:numId w:val="19"/>
        </w:numPr>
        <w:ind w:left="1080"/>
        <w:rPr>
          <w:rFonts w:cs="Calibri"/>
        </w:rPr>
      </w:pPr>
      <w:r w:rsidRPr="003E58DD">
        <w:rPr>
          <w:rFonts w:cs="Calibri"/>
        </w:rPr>
        <w:t>IMPORTANT – make sure to practice working with linear linked list problems daily!</w:t>
      </w:r>
    </w:p>
    <w:p w14:paraId="6FD3CA8D" w14:textId="77777777" w:rsidR="00CA07CF" w:rsidRDefault="00CA07CF" w:rsidP="00CA07CF">
      <w:pPr>
        <w:pStyle w:val="ListParagraph"/>
        <w:rPr>
          <w:rFonts w:cs="Calibri"/>
        </w:rPr>
      </w:pPr>
    </w:p>
    <w:p w14:paraId="195C7DD6" w14:textId="77777777" w:rsidR="00CA07CF" w:rsidRPr="00EF50A5" w:rsidRDefault="00CA07CF" w:rsidP="00CA07CF">
      <w:pPr>
        <w:pStyle w:val="ListParagraph"/>
        <w:ind w:left="0" w:firstLine="720"/>
      </w:pPr>
    </w:p>
    <w:p w14:paraId="03C25A61" w14:textId="77777777" w:rsidR="00B114AA" w:rsidRDefault="00B114AA" w:rsidP="00127D8D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6AA4E2F5" w14:textId="77777777" w:rsidR="001864F4" w:rsidRDefault="001864F4" w:rsidP="003570EC">
      <w:pPr>
        <w:pStyle w:val="ListParagraph"/>
        <w:ind w:left="0"/>
        <w:outlineLvl w:val="0"/>
        <w:rPr>
          <w:b/>
        </w:rPr>
      </w:pPr>
      <w:r>
        <w:rPr>
          <w:rFonts w:cs="Calibri"/>
        </w:rPr>
        <w:br w:type="page"/>
      </w:r>
      <w:r w:rsidRPr="003E447C">
        <w:rPr>
          <w:b/>
          <w:sz w:val="32"/>
          <w:szCs w:val="32"/>
        </w:rPr>
        <w:lastRenderedPageBreak/>
        <w:t>WEEK #</w:t>
      </w:r>
      <w:r>
        <w:rPr>
          <w:b/>
          <w:sz w:val="32"/>
          <w:szCs w:val="32"/>
        </w:rPr>
        <w:t>10</w:t>
      </w:r>
      <w:r w:rsidRPr="00D87482">
        <w:rPr>
          <w:b/>
          <w:sz w:val="32"/>
          <w:szCs w:val="32"/>
        </w:rPr>
        <w:t xml:space="preserve">: </w:t>
      </w:r>
      <w:r w:rsidR="003E58DD">
        <w:rPr>
          <w:b/>
          <w:sz w:val="32"/>
          <w:szCs w:val="32"/>
        </w:rPr>
        <w:t>Advanced Pointers</w:t>
      </w:r>
      <w:r>
        <w:rPr>
          <w:b/>
          <w:sz w:val="32"/>
          <w:szCs w:val="32"/>
        </w:rPr>
        <w:t xml:space="preserve"> and Review</w:t>
      </w:r>
      <w:r w:rsidRPr="003E447C">
        <w:tab/>
      </w:r>
      <w:r w:rsidRPr="003E447C">
        <w:rPr>
          <w:b/>
        </w:rPr>
        <w:t xml:space="preserve"> </w:t>
      </w:r>
    </w:p>
    <w:p w14:paraId="405DCC90" w14:textId="77777777" w:rsidR="003E58DD" w:rsidRDefault="003E58DD" w:rsidP="001864F4">
      <w:pPr>
        <w:pStyle w:val="ListParagraph"/>
        <w:ind w:left="0"/>
        <w:rPr>
          <w:b/>
        </w:rPr>
      </w:pPr>
    </w:p>
    <w:p w14:paraId="107ACDE4" w14:textId="77777777" w:rsidR="001864F4" w:rsidRDefault="001864F4" w:rsidP="001864F4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30ACAAE0" w14:textId="77777777" w:rsidR="003E58DD" w:rsidRPr="003E447C" w:rsidRDefault="003E58DD" w:rsidP="001864F4">
      <w:pPr>
        <w:ind w:right="-540"/>
        <w:rPr>
          <w:rFonts w:ascii="Calibri" w:hAnsi="Calibri"/>
          <w:b/>
          <w:u w:val="single"/>
        </w:rPr>
      </w:pPr>
    </w:p>
    <w:p w14:paraId="0A7B246F" w14:textId="77777777" w:rsidR="001864F4" w:rsidRDefault="001864F4" w:rsidP="001864F4">
      <w:pPr>
        <w:ind w:right="-540"/>
        <w:rPr>
          <w:rFonts w:ascii="Calibri" w:hAnsi="Calibri"/>
        </w:rPr>
      </w:pPr>
    </w:p>
    <w:p w14:paraId="52DB4BF7" w14:textId="3187A6F4" w:rsidR="001864F4" w:rsidRPr="003E447C" w:rsidRDefault="0094610F" w:rsidP="001864F4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6/4</w:t>
      </w:r>
      <w:r w:rsidR="001864F4" w:rsidRPr="003E447C">
        <w:rPr>
          <w:rFonts w:ascii="Calibri" w:hAnsi="Calibri"/>
          <w:b/>
        </w:rPr>
        <w:tab/>
        <w:t xml:space="preserve"> Topic #6 Arrays with Structured Elements</w:t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  <w:t xml:space="preserve">Malik: </w:t>
      </w:r>
      <w:r w:rsidR="001864F4">
        <w:rPr>
          <w:rFonts w:ascii="Calibri" w:hAnsi="Calibri"/>
          <w:b/>
        </w:rPr>
        <w:t>8</w:t>
      </w:r>
    </w:p>
    <w:p w14:paraId="2AEB8566" w14:textId="77777777" w:rsidR="001864F4" w:rsidRPr="003E447C" w:rsidRDefault="001864F4" w:rsidP="001864F4">
      <w:pPr>
        <w:ind w:right="-540" w:firstLine="720"/>
        <w:rPr>
          <w:rFonts w:ascii="Calibri" w:hAnsi="Calibri"/>
          <w:b/>
        </w:rPr>
      </w:pPr>
      <w:r w:rsidRPr="003E447C">
        <w:rPr>
          <w:rFonts w:ascii="Calibri" w:hAnsi="Calibri"/>
        </w:rPr>
        <w:t xml:space="preserve">• Arrays of Arrays: Multidimensional Arrays, 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Shk: 8</w:t>
      </w:r>
      <w:r w:rsidRPr="003E447C">
        <w:rPr>
          <w:rFonts w:ascii="Calibri" w:hAnsi="Calibri"/>
        </w:rPr>
        <w:t xml:space="preserve"> </w:t>
      </w:r>
      <w:r w:rsidRPr="003E447C">
        <w:rPr>
          <w:rFonts w:ascii="Calibri" w:hAnsi="Calibri"/>
          <w:b/>
        </w:rPr>
        <w:t xml:space="preserve"> </w:t>
      </w:r>
      <w:r w:rsidRPr="003E447C">
        <w:rPr>
          <w:rFonts w:ascii="Calibri" w:hAnsi="Calibri"/>
        </w:rPr>
        <w:t xml:space="preserve">          </w:t>
      </w:r>
    </w:p>
    <w:p w14:paraId="24A5EDCA" w14:textId="77777777" w:rsidR="001864F4" w:rsidRPr="003E447C" w:rsidRDefault="001864F4" w:rsidP="001864F4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Creating Arrays of Arrays, Arrays of Structs, and Arrays of Class Elements.</w:t>
      </w:r>
    </w:p>
    <w:p w14:paraId="39657227" w14:textId="77777777" w:rsidR="001864F4" w:rsidRDefault="001864F4" w:rsidP="001864F4">
      <w:pPr>
        <w:ind w:right="-540"/>
        <w:rPr>
          <w:rFonts w:ascii="Calibri" w:hAnsi="Calibri"/>
        </w:rPr>
      </w:pPr>
    </w:p>
    <w:p w14:paraId="00FA9A80" w14:textId="02E7E1DC" w:rsidR="003E58DD" w:rsidRPr="003E447C" w:rsidRDefault="0094610F" w:rsidP="003E58DD">
      <w:pPr>
        <w:ind w:right="-540"/>
        <w:rPr>
          <w:rFonts w:ascii="Calibri" w:hAnsi="Calibri"/>
        </w:rPr>
      </w:pPr>
      <w:r>
        <w:rPr>
          <w:rFonts w:ascii="Calibri" w:hAnsi="Calibri"/>
          <w:b/>
        </w:rPr>
        <w:t>6/6</w:t>
      </w:r>
      <w:r w:rsidR="003E58DD" w:rsidRPr="003E447C">
        <w:rPr>
          <w:rFonts w:ascii="Calibri" w:hAnsi="Calibri"/>
          <w:b/>
        </w:rPr>
        <w:tab/>
      </w:r>
      <w:r w:rsidR="003E58DD">
        <w:rPr>
          <w:rFonts w:ascii="Calibri" w:hAnsi="Calibri"/>
          <w:b/>
        </w:rPr>
        <w:t>Prepare for Final Exam</w:t>
      </w:r>
      <w:r w:rsidR="003E58DD" w:rsidRPr="003E447C">
        <w:rPr>
          <w:rFonts w:ascii="Calibri" w:hAnsi="Calibri"/>
        </w:rPr>
        <w:tab/>
      </w:r>
      <w:r w:rsidR="003E58DD" w:rsidRPr="003E447C">
        <w:rPr>
          <w:rFonts w:ascii="Calibri" w:hAnsi="Calibri"/>
        </w:rPr>
        <w:tab/>
      </w:r>
      <w:r w:rsidR="003E58DD" w:rsidRPr="003E447C">
        <w:rPr>
          <w:rFonts w:ascii="Calibri" w:hAnsi="Calibri"/>
        </w:rPr>
        <w:tab/>
      </w:r>
      <w:r w:rsidR="003E58DD" w:rsidRPr="003E447C">
        <w:rPr>
          <w:rFonts w:ascii="Calibri" w:hAnsi="Calibri"/>
        </w:rPr>
        <w:tab/>
      </w:r>
      <w:r w:rsidR="003E58DD" w:rsidRPr="003E447C">
        <w:rPr>
          <w:rFonts w:ascii="Calibri" w:hAnsi="Calibri"/>
        </w:rPr>
        <w:tab/>
      </w:r>
      <w:r w:rsidR="003E58DD" w:rsidRPr="003E447C">
        <w:rPr>
          <w:rFonts w:ascii="Calibri" w:hAnsi="Calibri"/>
          <w:b/>
        </w:rPr>
        <w:t xml:space="preserve"> </w:t>
      </w:r>
    </w:p>
    <w:p w14:paraId="2317A99C" w14:textId="77777777" w:rsidR="003E58DD" w:rsidRPr="003E447C" w:rsidRDefault="003E58DD" w:rsidP="003E58DD">
      <w:pPr>
        <w:numPr>
          <w:ilvl w:val="0"/>
          <w:numId w:val="6"/>
        </w:numPr>
        <w:ind w:left="1080" w:right="-540"/>
        <w:rPr>
          <w:rFonts w:ascii="Calibri" w:hAnsi="Calibri"/>
        </w:rPr>
      </w:pPr>
      <w:r>
        <w:rPr>
          <w:rFonts w:ascii="Calibri" w:hAnsi="Calibri"/>
        </w:rPr>
        <w:t>Review concepts</w:t>
      </w:r>
    </w:p>
    <w:p w14:paraId="41CF1DB2" w14:textId="77777777" w:rsidR="003E58DD" w:rsidRDefault="003E58DD" w:rsidP="003E58DD">
      <w:pPr>
        <w:numPr>
          <w:ilvl w:val="0"/>
          <w:numId w:val="6"/>
        </w:numPr>
        <w:ind w:left="1080" w:right="-540"/>
        <w:rPr>
          <w:rFonts w:ascii="Calibri" w:hAnsi="Calibri"/>
        </w:rPr>
      </w:pPr>
      <w:r>
        <w:rPr>
          <w:rFonts w:ascii="Calibri" w:hAnsi="Calibri"/>
        </w:rPr>
        <w:t>Discuss expectations for the midterm</w:t>
      </w:r>
    </w:p>
    <w:p w14:paraId="35B35B8F" w14:textId="77777777" w:rsidR="003E58DD" w:rsidRPr="003E447C" w:rsidRDefault="003E58DD" w:rsidP="003E58DD">
      <w:pPr>
        <w:numPr>
          <w:ilvl w:val="0"/>
          <w:numId w:val="6"/>
        </w:numPr>
        <w:ind w:left="1080" w:right="-540"/>
        <w:rPr>
          <w:rFonts w:ascii="Calibri" w:hAnsi="Calibri"/>
        </w:rPr>
      </w:pPr>
      <w:r>
        <w:rPr>
          <w:rFonts w:ascii="Calibri" w:hAnsi="Calibri"/>
        </w:rPr>
        <w:t>Work through sample problems</w:t>
      </w:r>
    </w:p>
    <w:p w14:paraId="7F06C003" w14:textId="77777777" w:rsidR="001864F4" w:rsidRDefault="001864F4" w:rsidP="003E58DD">
      <w:pPr>
        <w:ind w:left="720"/>
        <w:rPr>
          <w:rFonts w:ascii="Calibri" w:hAnsi="Calibri"/>
        </w:rPr>
      </w:pPr>
    </w:p>
    <w:p w14:paraId="094EA6B8" w14:textId="77777777" w:rsidR="001864F4" w:rsidRDefault="001864F4" w:rsidP="001864F4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27913BCC" w14:textId="04BE4B85" w:rsidR="00B114AA" w:rsidRDefault="00B114A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Week #10 </w:t>
      </w:r>
      <w:r w:rsidRPr="003E447C">
        <w:rPr>
          <w:rFonts w:ascii="Calibri" w:hAnsi="Calibri"/>
          <w:b/>
        </w:rPr>
        <w:t>Lab</w:t>
      </w:r>
      <w:r>
        <w:rPr>
          <w:rFonts w:ascii="Calibri" w:hAnsi="Calibri"/>
          <w:b/>
        </w:rPr>
        <w:t xml:space="preserve"> Session</w:t>
      </w:r>
      <w:r w:rsidR="00E01ECA">
        <w:rPr>
          <w:rFonts w:ascii="Calibri" w:hAnsi="Calibri"/>
          <w:b/>
        </w:rPr>
        <w:t>:</w:t>
      </w:r>
      <w:r w:rsidR="00E01ECA">
        <w:rPr>
          <w:rFonts w:ascii="Calibri" w:hAnsi="Calibri"/>
          <w:b/>
        </w:rPr>
        <w:tab/>
      </w:r>
      <w:r w:rsidR="00E01ECA">
        <w:rPr>
          <w:rFonts w:ascii="Calibri" w:hAnsi="Calibri"/>
          <w:b/>
        </w:rPr>
        <w:tab/>
      </w:r>
      <w:r w:rsidR="00E01ECA">
        <w:rPr>
          <w:rFonts w:ascii="Calibri" w:hAnsi="Calibri"/>
          <w:b/>
        </w:rPr>
        <w:tab/>
      </w:r>
      <w:r w:rsidR="00E01ECA">
        <w:rPr>
          <w:rFonts w:ascii="Calibri" w:hAnsi="Calibri"/>
          <w:b/>
        </w:rPr>
        <w:tab/>
      </w:r>
      <w:r>
        <w:rPr>
          <w:rFonts w:ascii="Calibri" w:hAnsi="Calibri"/>
          <w:b/>
        </w:rPr>
        <w:t>Bring completed Prelab</w:t>
      </w:r>
      <w:r w:rsidR="00E01ECA">
        <w:rPr>
          <w:rFonts w:ascii="Calibri" w:hAnsi="Calibri"/>
          <w:b/>
        </w:rPr>
        <w:t xml:space="preserve"> for Lab </w:t>
      </w:r>
      <w:r>
        <w:rPr>
          <w:rFonts w:ascii="Calibri" w:hAnsi="Calibri"/>
          <w:b/>
        </w:rPr>
        <w:t>#10</w:t>
      </w:r>
    </w:p>
    <w:p w14:paraId="3F27E0BF" w14:textId="77777777" w:rsidR="00B114AA" w:rsidRDefault="00B114AA" w:rsidP="00B1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</w:rPr>
      </w:pPr>
    </w:p>
    <w:p w14:paraId="18BD78E7" w14:textId="77777777" w:rsidR="00E01ECA" w:rsidRDefault="00E01EC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rFonts w:ascii="Calibri" w:hAnsi="Calibri"/>
          <w:b/>
        </w:rPr>
      </w:pPr>
      <w:r>
        <w:rPr>
          <w:rFonts w:ascii="Calibri" w:hAnsi="Calibri"/>
          <w:b/>
        </w:rPr>
        <w:t>Level #1 Linux Self Check Exercises</w:t>
      </w:r>
    </w:p>
    <w:p w14:paraId="2BF4EABC" w14:textId="77777777" w:rsidR="00E01ECA" w:rsidRDefault="00E01ECA" w:rsidP="00B1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  <w:b/>
        </w:rPr>
      </w:pPr>
    </w:p>
    <w:p w14:paraId="3E79BE7D" w14:textId="77777777" w:rsidR="00E01ECA" w:rsidRDefault="00E01EC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outlineLvl w:val="0"/>
        <w:rPr>
          <w:b/>
        </w:rPr>
      </w:pPr>
      <w:r>
        <w:rPr>
          <w:rFonts w:ascii="Calibri" w:hAnsi="Calibri"/>
          <w:b/>
        </w:rPr>
        <w:t xml:space="preserve">CS162 Lab #10 </w:t>
      </w:r>
      <w:r w:rsidRPr="003E447C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Practicing LLL</w:t>
      </w:r>
    </w:p>
    <w:p w14:paraId="35BBD480" w14:textId="77777777" w:rsidR="00B114AA" w:rsidRDefault="00B114AA" w:rsidP="00B1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alibri" w:hAnsi="Calibri"/>
          <w:b/>
        </w:rPr>
      </w:pPr>
    </w:p>
    <w:p w14:paraId="03DADF80" w14:textId="77777777" w:rsidR="00B114AA" w:rsidRDefault="00B114AA" w:rsidP="00B114AA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1D31C668" w14:textId="77777777" w:rsidR="00B114AA" w:rsidRPr="001864F4" w:rsidRDefault="00B114AA" w:rsidP="00B114AA">
      <w:pPr>
        <w:pStyle w:val="ListParagraph"/>
        <w:numPr>
          <w:ilvl w:val="0"/>
          <w:numId w:val="25"/>
        </w:numPr>
        <w:rPr>
          <w:rFonts w:cs="Calibri"/>
          <w:b/>
        </w:rPr>
      </w:pPr>
      <w:r w:rsidRPr="003E447C">
        <w:rPr>
          <w:rFonts w:cs="Calibri"/>
        </w:rPr>
        <w:t>Bring your Pre-Lab exercise</w:t>
      </w:r>
      <w:r>
        <w:rPr>
          <w:rFonts w:cs="Calibri"/>
        </w:rPr>
        <w:t>s</w:t>
      </w:r>
      <w:r w:rsidRPr="003E447C">
        <w:rPr>
          <w:rFonts w:cs="Calibri"/>
        </w:rPr>
        <w:t xml:space="preserve"> completed!</w:t>
      </w:r>
    </w:p>
    <w:p w14:paraId="0D29687A" w14:textId="77777777" w:rsidR="00B114AA" w:rsidRPr="003E447C" w:rsidRDefault="00B114AA" w:rsidP="00B114AA">
      <w:pPr>
        <w:pStyle w:val="ListParagraph"/>
        <w:numPr>
          <w:ilvl w:val="0"/>
          <w:numId w:val="25"/>
        </w:numPr>
        <w:rPr>
          <w:rFonts w:cs="Calibri"/>
          <w:b/>
        </w:rPr>
      </w:pPr>
      <w:r>
        <w:rPr>
          <w:rFonts w:cs="Calibri"/>
        </w:rPr>
        <w:t>Remember to read the background information in the CS162 Lab manual before completing the Pre-Lab exercises</w:t>
      </w:r>
    </w:p>
    <w:p w14:paraId="1ADF8C8C" w14:textId="77777777" w:rsidR="00B114AA" w:rsidRPr="001864F4" w:rsidRDefault="00B114AA" w:rsidP="00B114AA">
      <w:pPr>
        <w:pStyle w:val="ListParagraph"/>
        <w:numPr>
          <w:ilvl w:val="0"/>
          <w:numId w:val="25"/>
        </w:numPr>
        <w:rPr>
          <w:rFonts w:cs="Calibri"/>
          <w:b/>
        </w:rPr>
      </w:pPr>
      <w:r>
        <w:rPr>
          <w:rFonts w:cs="Calibri"/>
        </w:rPr>
        <w:t>Experience applying recursion to LLL problems</w:t>
      </w:r>
    </w:p>
    <w:p w14:paraId="3224CF14" w14:textId="77777777" w:rsidR="00B114AA" w:rsidRDefault="00B114AA" w:rsidP="00B114AA">
      <w:pPr>
        <w:pStyle w:val="ListParagraph"/>
        <w:numPr>
          <w:ilvl w:val="1"/>
          <w:numId w:val="19"/>
        </w:numPr>
        <w:ind w:left="1080"/>
        <w:rPr>
          <w:rFonts w:cs="Calibri"/>
        </w:rPr>
      </w:pPr>
      <w:r w:rsidRPr="003E447C">
        <w:rPr>
          <w:rFonts w:cs="Calibri"/>
        </w:rPr>
        <w:t>Practice Linear Linked lists</w:t>
      </w:r>
    </w:p>
    <w:p w14:paraId="4AA92001" w14:textId="77777777" w:rsidR="00B114AA" w:rsidRDefault="00B114AA" w:rsidP="00B114AA">
      <w:pPr>
        <w:pStyle w:val="ListParagraph"/>
        <w:rPr>
          <w:rFonts w:cs="Calibri"/>
        </w:rPr>
      </w:pPr>
    </w:p>
    <w:p w14:paraId="1B715F45" w14:textId="77777777" w:rsidR="003E58DD" w:rsidRPr="003E58DD" w:rsidRDefault="003E58DD" w:rsidP="003E58DD">
      <w:pPr>
        <w:pStyle w:val="ListParagraph"/>
        <w:numPr>
          <w:ilvl w:val="1"/>
          <w:numId w:val="19"/>
        </w:numPr>
        <w:ind w:left="1080"/>
        <w:rPr>
          <w:rFonts w:cs="Calibri"/>
        </w:rPr>
      </w:pPr>
      <w:r w:rsidRPr="003E58DD">
        <w:rPr>
          <w:rFonts w:cs="Calibri"/>
        </w:rPr>
        <w:t>IMPORTANT – make sure to practice working with linear linked list problems daily!</w:t>
      </w:r>
    </w:p>
    <w:p w14:paraId="2BB32DAC" w14:textId="77777777" w:rsidR="001864F4" w:rsidRDefault="001864F4" w:rsidP="001864F4">
      <w:pPr>
        <w:pStyle w:val="ListParagraph"/>
        <w:rPr>
          <w:rFonts w:cs="Calibri"/>
        </w:rPr>
      </w:pPr>
    </w:p>
    <w:p w14:paraId="706BA23C" w14:textId="77777777" w:rsidR="001864F4" w:rsidRDefault="001864F4" w:rsidP="001864F4">
      <w:pPr>
        <w:pStyle w:val="ListParagraph"/>
        <w:rPr>
          <w:rFonts w:cs="Calibri"/>
        </w:rPr>
      </w:pPr>
    </w:p>
    <w:p w14:paraId="6E5BAD5F" w14:textId="77777777" w:rsidR="001864F4" w:rsidRDefault="001864F4" w:rsidP="00016BD8">
      <w:pPr>
        <w:pStyle w:val="ListParagraph"/>
        <w:ind w:left="0"/>
        <w:rPr>
          <w:b/>
          <w:sz w:val="32"/>
          <w:szCs w:val="32"/>
        </w:rPr>
      </w:pPr>
    </w:p>
    <w:p w14:paraId="77C17A8C" w14:textId="77777777" w:rsidR="00D87482" w:rsidRDefault="00D87482" w:rsidP="00016BD8">
      <w:pPr>
        <w:pStyle w:val="ListParagraph"/>
        <w:ind w:left="0"/>
        <w:rPr>
          <w:b/>
          <w:sz w:val="32"/>
          <w:szCs w:val="32"/>
        </w:rPr>
      </w:pPr>
    </w:p>
    <w:p w14:paraId="25E643E4" w14:textId="1363D901" w:rsidR="00E01ECA" w:rsidRDefault="00E01ECA" w:rsidP="00016BD8">
      <w:pPr>
        <w:pStyle w:val="ListParagraph"/>
        <w:ind w:left="0"/>
        <w:rPr>
          <w:b/>
          <w:sz w:val="32"/>
          <w:szCs w:val="32"/>
        </w:rPr>
      </w:pPr>
    </w:p>
    <w:p w14:paraId="7888AADD" w14:textId="77777777" w:rsidR="00CA07CF" w:rsidRDefault="00CA07CF" w:rsidP="00016BD8">
      <w:pPr>
        <w:pStyle w:val="ListParagraph"/>
        <w:ind w:left="0"/>
        <w:rPr>
          <w:b/>
          <w:sz w:val="32"/>
          <w:szCs w:val="32"/>
        </w:rPr>
      </w:pPr>
    </w:p>
    <w:p w14:paraId="6CB44DFD" w14:textId="77777777" w:rsidR="00E01ECA" w:rsidRDefault="00E01ECA" w:rsidP="00016BD8">
      <w:pPr>
        <w:pStyle w:val="ListParagraph"/>
        <w:ind w:left="0"/>
        <w:rPr>
          <w:b/>
          <w:sz w:val="32"/>
          <w:szCs w:val="32"/>
        </w:rPr>
      </w:pPr>
    </w:p>
    <w:p w14:paraId="6C3BA0E4" w14:textId="77777777" w:rsidR="00E01ECA" w:rsidRDefault="00E01ECA" w:rsidP="00016BD8">
      <w:pPr>
        <w:pStyle w:val="ListParagraph"/>
        <w:ind w:left="0"/>
        <w:rPr>
          <w:b/>
          <w:sz w:val="32"/>
          <w:szCs w:val="32"/>
        </w:rPr>
      </w:pPr>
    </w:p>
    <w:p w14:paraId="4A5E02CD" w14:textId="77777777" w:rsidR="00016BD8" w:rsidRPr="003E447C" w:rsidRDefault="00016BD8" w:rsidP="003570EC">
      <w:pPr>
        <w:pStyle w:val="ListParagraph"/>
        <w:spacing w:after="0"/>
        <w:ind w:left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Finals Week</w:t>
      </w:r>
      <w:r w:rsidRPr="003E447C">
        <w:rPr>
          <w:b/>
          <w:sz w:val="32"/>
          <w:szCs w:val="32"/>
        </w:rPr>
        <w:t>:</w:t>
      </w:r>
      <w:r w:rsidRPr="003E447C">
        <w:tab/>
      </w:r>
      <w:r w:rsidRPr="003E447C">
        <w:tab/>
      </w:r>
      <w:r w:rsidRPr="003E447C">
        <w:rPr>
          <w:b/>
        </w:rPr>
        <w:t xml:space="preserve"> </w:t>
      </w:r>
    </w:p>
    <w:p w14:paraId="6570E585" w14:textId="77777777" w:rsidR="00DB2B88" w:rsidRDefault="00DB2B88" w:rsidP="000D6DEE">
      <w:pPr>
        <w:rPr>
          <w:rFonts w:ascii="Calibri" w:hAnsi="Calibri"/>
          <w:b/>
        </w:rPr>
      </w:pPr>
    </w:p>
    <w:p w14:paraId="45091B92" w14:textId="5472ADB3" w:rsidR="00E01ECA" w:rsidRDefault="00E01EC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Calibri"/>
          <w:b/>
          <w:i/>
        </w:rPr>
      </w:pPr>
      <w:r w:rsidRPr="003E447C">
        <w:rPr>
          <w:rFonts w:ascii="Calibri" w:hAnsi="Calibri" w:cs="Calibri"/>
          <w:b/>
          <w:i/>
        </w:rPr>
        <w:t>Final Proficiency Demonstrations take place by appointment</w:t>
      </w:r>
      <w:r>
        <w:rPr>
          <w:rFonts w:ascii="Calibri" w:hAnsi="Calibri" w:cs="Calibri"/>
          <w:b/>
          <w:i/>
        </w:rPr>
        <w:t xml:space="preserve"> during</w:t>
      </w:r>
      <w:r w:rsidR="007865D6">
        <w:rPr>
          <w:rFonts w:ascii="Calibri" w:hAnsi="Calibri" w:cs="Calibri"/>
          <w:b/>
          <w:i/>
        </w:rPr>
        <w:t xml:space="preserve"> week #10 and</w:t>
      </w:r>
      <w:r>
        <w:rPr>
          <w:rFonts w:ascii="Calibri" w:hAnsi="Calibri" w:cs="Calibri"/>
          <w:b/>
          <w:i/>
        </w:rPr>
        <w:t xml:space="preserve"> finals week</w:t>
      </w:r>
    </w:p>
    <w:p w14:paraId="5263FCFF" w14:textId="77777777" w:rsidR="00E01ECA" w:rsidRDefault="00E01ECA" w:rsidP="00E0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i/>
        </w:rPr>
      </w:pPr>
    </w:p>
    <w:p w14:paraId="56385E0D" w14:textId="77777777" w:rsidR="00E01ECA" w:rsidRPr="003E447C" w:rsidRDefault="00E01ECA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Calibri"/>
          <w:i/>
        </w:rPr>
      </w:pPr>
      <w:r w:rsidRPr="003E447C">
        <w:rPr>
          <w:rFonts w:ascii="Calibri" w:hAnsi="Calibri" w:cs="Calibri"/>
          <w:i/>
        </w:rPr>
        <w:t>An appointment calendar link will be emailed to your pdx.edu email!</w:t>
      </w:r>
    </w:p>
    <w:p w14:paraId="37EBDA22" w14:textId="77777777" w:rsidR="00E01ECA" w:rsidRPr="003E447C" w:rsidRDefault="00E01ECA" w:rsidP="00E01ECA">
      <w:pPr>
        <w:pStyle w:val="ListParagraph"/>
        <w:ind w:left="0"/>
        <w:rPr>
          <w:b/>
          <w:sz w:val="32"/>
          <w:szCs w:val="32"/>
        </w:rPr>
      </w:pPr>
    </w:p>
    <w:p w14:paraId="06D8BC21" w14:textId="77777777" w:rsidR="00E01ECA" w:rsidRPr="003E447C" w:rsidRDefault="00E01ECA" w:rsidP="00E01ECA">
      <w:pPr>
        <w:ind w:right="-540"/>
        <w:rPr>
          <w:rFonts w:ascii="Calibri" w:hAnsi="Calibri"/>
        </w:rPr>
      </w:pPr>
    </w:p>
    <w:p w14:paraId="258666D8" w14:textId="77777777" w:rsidR="00E01ECA" w:rsidRPr="003E447C" w:rsidRDefault="00E01ECA" w:rsidP="000D6DEE">
      <w:pPr>
        <w:rPr>
          <w:rFonts w:ascii="Calibri" w:hAnsi="Calibri"/>
          <w:b/>
        </w:rPr>
      </w:pPr>
    </w:p>
    <w:p w14:paraId="156817B8" w14:textId="236900CD" w:rsidR="00DB2B88" w:rsidRPr="003E447C" w:rsidRDefault="00313322" w:rsidP="003570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b/>
        </w:rPr>
      </w:pPr>
      <w:r w:rsidRPr="003E447C">
        <w:rPr>
          <w:rFonts w:ascii="Calibri" w:hAnsi="Calibri"/>
          <w:b/>
        </w:rPr>
        <w:t>Final Exam Time</w:t>
      </w:r>
      <w:r w:rsidR="0070035A" w:rsidRPr="003E447C">
        <w:rPr>
          <w:rFonts w:ascii="Calibri" w:hAnsi="Calibri"/>
          <w:b/>
        </w:rPr>
        <w:t>:</w:t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94610F">
        <w:rPr>
          <w:rFonts w:ascii="Calibri" w:hAnsi="Calibri"/>
          <w:b/>
        </w:rPr>
        <w:t>Monday June 11</w:t>
      </w:r>
      <w:r w:rsidR="0094610F" w:rsidRPr="0094610F">
        <w:rPr>
          <w:rFonts w:ascii="Calibri" w:hAnsi="Calibri"/>
          <w:b/>
          <w:vertAlign w:val="superscript"/>
        </w:rPr>
        <w:t>th</w:t>
      </w:r>
      <w:r w:rsidR="0094610F">
        <w:rPr>
          <w:rFonts w:ascii="Calibri" w:hAnsi="Calibri"/>
          <w:b/>
        </w:rPr>
        <w:t xml:space="preserve">  </w:t>
      </w:r>
      <w:r w:rsidR="00BD123B">
        <w:rPr>
          <w:rFonts w:ascii="Calibri" w:hAnsi="Calibri"/>
          <w:b/>
        </w:rPr>
        <w:t>7:30pm – 9:20pm</w:t>
      </w:r>
    </w:p>
    <w:p w14:paraId="2AD3FDDF" w14:textId="77777777" w:rsidR="003F4ADC" w:rsidRPr="003E447C" w:rsidRDefault="003F4ADC" w:rsidP="000D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/>
        </w:rPr>
      </w:pPr>
    </w:p>
    <w:p w14:paraId="1C495C7B" w14:textId="77777777" w:rsidR="000D6DEE" w:rsidRDefault="000D6DEE" w:rsidP="000D6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i/>
        </w:rPr>
      </w:pPr>
    </w:p>
    <w:p w14:paraId="7F0F68C2" w14:textId="1CE612E5" w:rsidR="007610E6" w:rsidRDefault="007610E6" w:rsidP="0076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i/>
        </w:rPr>
      </w:pPr>
      <w:r w:rsidRPr="003E447C">
        <w:rPr>
          <w:rFonts w:ascii="Calibri" w:hAnsi="Calibri"/>
          <w:b/>
          <w:i/>
          <w:highlight w:val="yellow"/>
        </w:rPr>
        <w:t xml:space="preserve">***IMPORTANT – ALL </w:t>
      </w:r>
      <w:r>
        <w:rPr>
          <w:rFonts w:ascii="Calibri" w:hAnsi="Calibri"/>
          <w:b/>
          <w:i/>
          <w:highlight w:val="yellow"/>
        </w:rPr>
        <w:t>Proficiency demos</w:t>
      </w:r>
      <w:r w:rsidRPr="003E447C">
        <w:rPr>
          <w:rFonts w:ascii="Calibri" w:hAnsi="Calibri"/>
          <w:b/>
          <w:i/>
          <w:highlight w:val="yellow"/>
        </w:rPr>
        <w:t xml:space="preserve"> MUST BE COMPLETED </w:t>
      </w:r>
      <w:r>
        <w:rPr>
          <w:rFonts w:ascii="Calibri" w:hAnsi="Calibri"/>
          <w:b/>
          <w:i/>
          <w:highlight w:val="yellow"/>
        </w:rPr>
        <w:t xml:space="preserve">BY </w:t>
      </w:r>
      <w:r w:rsidR="0094610F">
        <w:rPr>
          <w:rFonts w:ascii="Calibri" w:hAnsi="Calibri"/>
          <w:b/>
          <w:i/>
          <w:highlight w:val="yellow"/>
        </w:rPr>
        <w:t>June 13th</w:t>
      </w:r>
      <w:r w:rsidRPr="003E447C">
        <w:rPr>
          <w:rFonts w:ascii="Calibri" w:hAnsi="Calibri"/>
          <w:b/>
          <w:i/>
          <w:highlight w:val="yellow"/>
        </w:rPr>
        <w:t>, no exceptions.</w:t>
      </w:r>
    </w:p>
    <w:p w14:paraId="6F39D81E" w14:textId="70DD90F8" w:rsidR="00E01ECA" w:rsidRPr="00E01ECA" w:rsidRDefault="00E01ECA" w:rsidP="00761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i/>
        </w:rPr>
      </w:pPr>
      <w:bookmarkStart w:id="0" w:name="_GoBack"/>
      <w:bookmarkEnd w:id="0"/>
    </w:p>
    <w:sectPr w:rsidR="00E01ECA" w:rsidRPr="00E01ECA" w:rsidSect="000D6DEE">
      <w:footerReference w:type="default" r:id="rId7"/>
      <w:pgSz w:w="12240" w:h="15840"/>
      <w:pgMar w:top="1440" w:right="6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4EE6" w14:textId="77777777" w:rsidR="000B6D44" w:rsidRDefault="000B6D44">
      <w:r>
        <w:separator/>
      </w:r>
    </w:p>
  </w:endnote>
  <w:endnote w:type="continuationSeparator" w:id="0">
    <w:p w14:paraId="5FD94EBD" w14:textId="77777777" w:rsidR="000B6D44" w:rsidRDefault="000B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B060402020202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C0CD1" w14:textId="12F61451" w:rsidR="00695FC6" w:rsidRDefault="00695FC6">
    <w:pPr>
      <w:pStyle w:val="Footer"/>
      <w:widowControl w:val="0"/>
      <w:rPr>
        <w:sz w:val="18"/>
      </w:rPr>
    </w:pPr>
    <w:r>
      <w:rPr>
        <w:sz w:val="18"/>
      </w:rPr>
      <w:t xml:space="preserve">CS162 </w:t>
    </w:r>
    <w:r>
      <w:rPr>
        <w:sz w:val="18"/>
      </w:rPr>
      <w:tab/>
    </w:r>
    <w:r w:rsidR="0004465E">
      <w:rPr>
        <w:sz w:val="18"/>
      </w:rPr>
      <w:t>Spring 2018</w:t>
    </w:r>
    <w:r>
      <w:rPr>
        <w:sz w:val="18"/>
      </w:rPr>
      <w:tab/>
      <w:t>Outline</w:t>
    </w:r>
  </w:p>
  <w:p w14:paraId="0E657B45" w14:textId="1FE095B2" w:rsidR="00695FC6" w:rsidRDefault="00BD123B">
    <w:pPr>
      <w:pStyle w:val="Footer"/>
      <w:widowControl w:val="0"/>
      <w:rPr>
        <w:sz w:val="18"/>
      </w:rPr>
    </w:pPr>
    <w:r>
      <w:rPr>
        <w:b/>
        <w:sz w:val="18"/>
      </w:rPr>
      <w:t>Graalum</w:t>
    </w:r>
    <w:r w:rsidR="00695FC6">
      <w:rPr>
        <w:b/>
        <w:sz w:val="18"/>
      </w:rPr>
      <w:tab/>
    </w:r>
    <w:r w:rsidR="00695FC6">
      <w:rPr>
        <w:b/>
        <w:sz w:val="18"/>
      </w:rPr>
      <w:tab/>
      <w:t>(Malik)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FE73C" w14:textId="77777777" w:rsidR="000B6D44" w:rsidRDefault="000B6D44">
      <w:r>
        <w:separator/>
      </w:r>
    </w:p>
  </w:footnote>
  <w:footnote w:type="continuationSeparator" w:id="0">
    <w:p w14:paraId="196298B4" w14:textId="77777777" w:rsidR="000B6D44" w:rsidRDefault="000B6D44">
      <w:r>
        <w:continuationSeparator/>
      </w:r>
    </w:p>
  </w:footnote>
  <w:footnote w:id="1">
    <w:p w14:paraId="0C9FEE64" w14:textId="77777777" w:rsidR="00695FC6" w:rsidRPr="00B45D41" w:rsidRDefault="00695FC6" w:rsidP="00A61A11">
      <w:pPr>
        <w:pStyle w:val="FootnoteText"/>
        <w:rPr>
          <w:sz w:val="22"/>
          <w:szCs w:val="22"/>
        </w:rPr>
      </w:pPr>
      <w:r w:rsidRPr="00B45D41">
        <w:rPr>
          <w:rStyle w:val="FootnoteReference"/>
          <w:sz w:val="22"/>
          <w:szCs w:val="22"/>
        </w:rPr>
        <w:footnoteRef/>
      </w:r>
      <w:r w:rsidRPr="00B45D41">
        <w:rPr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Algorithm submission should be written in outline form (400-600 words); include a flow chart</w:t>
      </w:r>
    </w:p>
  </w:footnote>
  <w:footnote w:id="2">
    <w:p w14:paraId="137AE478" w14:textId="77777777" w:rsidR="00695FC6" w:rsidRDefault="00695FC6" w:rsidP="00A61A11">
      <w:pPr>
        <w:pStyle w:val="FootnoteText"/>
        <w:rPr>
          <w:rFonts w:ascii="Calibri" w:hAnsi="Calibri"/>
          <w:sz w:val="22"/>
          <w:szCs w:val="22"/>
        </w:rPr>
      </w:pPr>
      <w:r w:rsidRPr="00B45D41">
        <w:rPr>
          <w:rStyle w:val="FootnoteReference"/>
          <w:sz w:val="22"/>
          <w:szCs w:val="22"/>
        </w:rPr>
        <w:footnoteRef/>
      </w:r>
      <w:r w:rsidRPr="00B45D41">
        <w:rPr>
          <w:sz w:val="22"/>
          <w:szCs w:val="22"/>
        </w:rPr>
        <w:t xml:space="preserve"> </w:t>
      </w:r>
      <w:r w:rsidRPr="00B45D41">
        <w:rPr>
          <w:rFonts w:ascii="Calibri" w:hAnsi="Calibri"/>
          <w:sz w:val="22"/>
          <w:szCs w:val="22"/>
        </w:rPr>
        <w:t xml:space="preserve">Program submission includes .cpp </w:t>
      </w:r>
      <w:r>
        <w:rPr>
          <w:rFonts w:ascii="Calibri" w:hAnsi="Calibri"/>
          <w:sz w:val="22"/>
          <w:szCs w:val="22"/>
        </w:rPr>
        <w:t>file.</w:t>
      </w:r>
    </w:p>
    <w:p w14:paraId="7D51BBF4" w14:textId="77777777" w:rsidR="00695FC6" w:rsidRDefault="00695FC6" w:rsidP="00A61A11">
      <w:pPr>
        <w:pStyle w:val="FootnoteText"/>
      </w:pPr>
      <w:r>
        <w:rPr>
          <w:rStyle w:val="FootnoteReference"/>
          <w:sz w:val="22"/>
          <w:szCs w:val="22"/>
        </w:rPr>
        <w:t>3</w:t>
      </w:r>
      <w:r w:rsidRPr="00B45D41">
        <w:rPr>
          <w:sz w:val="22"/>
          <w:szCs w:val="22"/>
        </w:rPr>
        <w:t xml:space="preserve"> </w:t>
      </w:r>
      <w:r w:rsidRPr="00B45D41">
        <w:rPr>
          <w:rFonts w:ascii="Calibri" w:hAnsi="Calibri"/>
          <w:sz w:val="22"/>
          <w:szCs w:val="22"/>
        </w:rPr>
        <w:t xml:space="preserve">Program submission includes .cpp </w:t>
      </w:r>
      <w:r>
        <w:rPr>
          <w:rFonts w:ascii="Calibri" w:hAnsi="Calibri"/>
          <w:sz w:val="22"/>
          <w:szCs w:val="22"/>
        </w:rPr>
        <w:t>and .h files. Please tar your submissions.</w:t>
      </w:r>
    </w:p>
    <w:p w14:paraId="37FBBF6B" w14:textId="77777777" w:rsidR="00695FC6" w:rsidRPr="00B45D41" w:rsidRDefault="00695FC6" w:rsidP="00A61A11">
      <w:pPr>
        <w:pStyle w:val="FootnoteText"/>
        <w:rPr>
          <w:sz w:val="22"/>
          <w:szCs w:val="22"/>
        </w:rPr>
      </w:pPr>
      <w:r>
        <w:rPr>
          <w:rStyle w:val="FootnoteReference"/>
          <w:sz w:val="22"/>
          <w:szCs w:val="22"/>
        </w:rPr>
        <w:t>4</w:t>
      </w:r>
      <w:r w:rsidRPr="00B45D41">
        <w:rPr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Algorithm submission should be written in paragraph form; include </w:t>
      </w:r>
      <w:r w:rsidRPr="00B45D41"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sz w:val="22"/>
          <w:szCs w:val="22"/>
        </w:rPr>
        <w:t>data flow</w:t>
      </w:r>
      <w:r w:rsidRPr="00B45D41">
        <w:rPr>
          <w:rFonts w:ascii="Calibri" w:hAnsi="Calibri"/>
          <w:sz w:val="22"/>
          <w:szCs w:val="22"/>
        </w:rPr>
        <w:t xml:space="preserve"> diagram</w:t>
      </w:r>
    </w:p>
    <w:p w14:paraId="78C6B651" w14:textId="77777777" w:rsidR="00695FC6" w:rsidRDefault="00695FC6" w:rsidP="00A61A1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3C7F"/>
    <w:multiLevelType w:val="hybridMultilevel"/>
    <w:tmpl w:val="2B581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740AB2"/>
    <w:multiLevelType w:val="hybridMultilevel"/>
    <w:tmpl w:val="2612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734A"/>
    <w:multiLevelType w:val="hybridMultilevel"/>
    <w:tmpl w:val="566A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4905"/>
    <w:multiLevelType w:val="hybridMultilevel"/>
    <w:tmpl w:val="0BEA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6F0F"/>
    <w:multiLevelType w:val="hybridMultilevel"/>
    <w:tmpl w:val="D2C8CA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8160594"/>
    <w:multiLevelType w:val="hybridMultilevel"/>
    <w:tmpl w:val="6D48C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33115"/>
    <w:multiLevelType w:val="hybridMultilevel"/>
    <w:tmpl w:val="015C9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21005E"/>
    <w:multiLevelType w:val="hybridMultilevel"/>
    <w:tmpl w:val="949C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5C48BE">
      <w:numFmt w:val="bullet"/>
      <w:lvlText w:val="–"/>
      <w:lvlJc w:val="left"/>
      <w:pPr>
        <w:ind w:left="4320" w:hanging="360"/>
      </w:pPr>
      <w:rPr>
        <w:rFonts w:ascii="Times" w:eastAsia="Times New Roman" w:hAnsi="Times" w:cs="Times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9D5D3A"/>
    <w:multiLevelType w:val="hybridMultilevel"/>
    <w:tmpl w:val="3AC60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5C48BE">
      <w:numFmt w:val="bullet"/>
      <w:lvlText w:val="–"/>
      <w:lvlJc w:val="left"/>
      <w:pPr>
        <w:ind w:left="4320" w:hanging="360"/>
      </w:pPr>
      <w:rPr>
        <w:rFonts w:ascii="Times" w:eastAsia="Times New Roman" w:hAnsi="Times" w:cs="Times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837ED1"/>
    <w:multiLevelType w:val="hybridMultilevel"/>
    <w:tmpl w:val="D3C6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B1F21"/>
    <w:multiLevelType w:val="hybridMultilevel"/>
    <w:tmpl w:val="DAD0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40B56"/>
    <w:multiLevelType w:val="hybridMultilevel"/>
    <w:tmpl w:val="1FCAC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9E64A6"/>
    <w:multiLevelType w:val="hybridMultilevel"/>
    <w:tmpl w:val="EF9842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3EC4250"/>
    <w:multiLevelType w:val="hybridMultilevel"/>
    <w:tmpl w:val="57E0A5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73675"/>
    <w:multiLevelType w:val="hybridMultilevel"/>
    <w:tmpl w:val="92C4CF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A0629C"/>
    <w:multiLevelType w:val="hybridMultilevel"/>
    <w:tmpl w:val="95987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482D68"/>
    <w:multiLevelType w:val="hybridMultilevel"/>
    <w:tmpl w:val="102E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34F78"/>
    <w:multiLevelType w:val="hybridMultilevel"/>
    <w:tmpl w:val="0F30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521B1"/>
    <w:multiLevelType w:val="hybridMultilevel"/>
    <w:tmpl w:val="62F2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66BC2"/>
    <w:multiLevelType w:val="hybridMultilevel"/>
    <w:tmpl w:val="5D04ED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79B27682"/>
    <w:multiLevelType w:val="hybridMultilevel"/>
    <w:tmpl w:val="33F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7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6"/>
  </w:num>
  <w:num w:numId="10">
    <w:abstractNumId w:val="6"/>
  </w:num>
  <w:num w:numId="11">
    <w:abstractNumId w:val="17"/>
  </w:num>
  <w:num w:numId="12">
    <w:abstractNumId w:val="4"/>
  </w:num>
  <w:num w:numId="13">
    <w:abstractNumId w:val="12"/>
  </w:num>
  <w:num w:numId="14">
    <w:abstractNumId w:val="19"/>
  </w:num>
  <w:num w:numId="15">
    <w:abstractNumId w:val="9"/>
  </w:num>
  <w:num w:numId="16">
    <w:abstractNumId w:val="13"/>
  </w:num>
  <w:num w:numId="17">
    <w:abstractNumId w:val="2"/>
  </w:num>
  <w:num w:numId="18">
    <w:abstractNumId w:val="0"/>
  </w:num>
  <w:num w:numId="19">
    <w:abstractNumId w:val="5"/>
  </w:num>
  <w:num w:numId="20">
    <w:abstractNumId w:val="3"/>
  </w:num>
  <w:num w:numId="21">
    <w:abstractNumId w:val="11"/>
  </w:num>
  <w:num w:numId="22">
    <w:abstractNumId w:val="1"/>
  </w:num>
  <w:num w:numId="23">
    <w:abstractNumId w:val="16"/>
  </w:num>
  <w:num w:numId="24">
    <w:abstractNumId w:val="18"/>
  </w:num>
  <w:num w:numId="25">
    <w:abstractNumId w:val="1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5" w:dllVersion="2" w:checkStyle="1"/>
  <w:attachedTemplate r:id="rId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60"/>
    <w:rsid w:val="0001478B"/>
    <w:rsid w:val="000168B4"/>
    <w:rsid w:val="00016BD8"/>
    <w:rsid w:val="00026365"/>
    <w:rsid w:val="00035573"/>
    <w:rsid w:val="0004465E"/>
    <w:rsid w:val="0008770F"/>
    <w:rsid w:val="000B4742"/>
    <w:rsid w:val="000B6D44"/>
    <w:rsid w:val="000D6DEE"/>
    <w:rsid w:val="00121594"/>
    <w:rsid w:val="0012385E"/>
    <w:rsid w:val="00127D8D"/>
    <w:rsid w:val="0013298B"/>
    <w:rsid w:val="00181455"/>
    <w:rsid w:val="001864F4"/>
    <w:rsid w:val="001949C5"/>
    <w:rsid w:val="00215FBB"/>
    <w:rsid w:val="0021649E"/>
    <w:rsid w:val="00227FEF"/>
    <w:rsid w:val="002769AD"/>
    <w:rsid w:val="00282321"/>
    <w:rsid w:val="002D082C"/>
    <w:rsid w:val="002D53CC"/>
    <w:rsid w:val="002E2106"/>
    <w:rsid w:val="002F10A3"/>
    <w:rsid w:val="002F66FC"/>
    <w:rsid w:val="00313322"/>
    <w:rsid w:val="003167B0"/>
    <w:rsid w:val="00336F29"/>
    <w:rsid w:val="003570EC"/>
    <w:rsid w:val="00366A50"/>
    <w:rsid w:val="00377A08"/>
    <w:rsid w:val="00385113"/>
    <w:rsid w:val="003E447C"/>
    <w:rsid w:val="003E58DD"/>
    <w:rsid w:val="003E6BA0"/>
    <w:rsid w:val="003F4ADC"/>
    <w:rsid w:val="004320D8"/>
    <w:rsid w:val="00446677"/>
    <w:rsid w:val="00466999"/>
    <w:rsid w:val="004936ED"/>
    <w:rsid w:val="004B4433"/>
    <w:rsid w:val="004B7360"/>
    <w:rsid w:val="004C22B5"/>
    <w:rsid w:val="004C402E"/>
    <w:rsid w:val="004F0975"/>
    <w:rsid w:val="00515AD7"/>
    <w:rsid w:val="00524850"/>
    <w:rsid w:val="00581326"/>
    <w:rsid w:val="005979F1"/>
    <w:rsid w:val="005F6D0D"/>
    <w:rsid w:val="00637DAF"/>
    <w:rsid w:val="00653D66"/>
    <w:rsid w:val="00662520"/>
    <w:rsid w:val="00665D99"/>
    <w:rsid w:val="0066780D"/>
    <w:rsid w:val="006704C7"/>
    <w:rsid w:val="006801DD"/>
    <w:rsid w:val="006835B4"/>
    <w:rsid w:val="00685BE9"/>
    <w:rsid w:val="00690414"/>
    <w:rsid w:val="00695FC6"/>
    <w:rsid w:val="006A75E6"/>
    <w:rsid w:val="006B2695"/>
    <w:rsid w:val="006B36B7"/>
    <w:rsid w:val="006E4FCB"/>
    <w:rsid w:val="006E66A9"/>
    <w:rsid w:val="0070035A"/>
    <w:rsid w:val="00740760"/>
    <w:rsid w:val="0075162C"/>
    <w:rsid w:val="0076072D"/>
    <w:rsid w:val="007610E6"/>
    <w:rsid w:val="00766717"/>
    <w:rsid w:val="00784F34"/>
    <w:rsid w:val="007865D6"/>
    <w:rsid w:val="007A412B"/>
    <w:rsid w:val="007B6C02"/>
    <w:rsid w:val="007E67A7"/>
    <w:rsid w:val="007F1624"/>
    <w:rsid w:val="007F77DD"/>
    <w:rsid w:val="00837BE7"/>
    <w:rsid w:val="00857747"/>
    <w:rsid w:val="008A4FFE"/>
    <w:rsid w:val="008C79A1"/>
    <w:rsid w:val="008D49A9"/>
    <w:rsid w:val="008D4F37"/>
    <w:rsid w:val="008D78FC"/>
    <w:rsid w:val="008E2618"/>
    <w:rsid w:val="009075EA"/>
    <w:rsid w:val="00926D87"/>
    <w:rsid w:val="0094610F"/>
    <w:rsid w:val="00957070"/>
    <w:rsid w:val="009621F7"/>
    <w:rsid w:val="00970B10"/>
    <w:rsid w:val="009733CC"/>
    <w:rsid w:val="00974250"/>
    <w:rsid w:val="00981848"/>
    <w:rsid w:val="00986F06"/>
    <w:rsid w:val="009C03BC"/>
    <w:rsid w:val="009C08B5"/>
    <w:rsid w:val="009D6A07"/>
    <w:rsid w:val="009E03F7"/>
    <w:rsid w:val="00A10665"/>
    <w:rsid w:val="00A2503A"/>
    <w:rsid w:val="00A54C3A"/>
    <w:rsid w:val="00A61A11"/>
    <w:rsid w:val="00AB6137"/>
    <w:rsid w:val="00B114AA"/>
    <w:rsid w:val="00B303CB"/>
    <w:rsid w:val="00B71032"/>
    <w:rsid w:val="00B71D2C"/>
    <w:rsid w:val="00BA7B9B"/>
    <w:rsid w:val="00BD123B"/>
    <w:rsid w:val="00BF4331"/>
    <w:rsid w:val="00C223BB"/>
    <w:rsid w:val="00C2645E"/>
    <w:rsid w:val="00C265B9"/>
    <w:rsid w:val="00C30D5B"/>
    <w:rsid w:val="00C400CE"/>
    <w:rsid w:val="00C70FCB"/>
    <w:rsid w:val="00C7542B"/>
    <w:rsid w:val="00C94A47"/>
    <w:rsid w:val="00CA07CF"/>
    <w:rsid w:val="00CB37AD"/>
    <w:rsid w:val="00CB761E"/>
    <w:rsid w:val="00D85DEC"/>
    <w:rsid w:val="00D87482"/>
    <w:rsid w:val="00DB29B3"/>
    <w:rsid w:val="00DB2B88"/>
    <w:rsid w:val="00DF0625"/>
    <w:rsid w:val="00E01ECA"/>
    <w:rsid w:val="00E2079D"/>
    <w:rsid w:val="00E50282"/>
    <w:rsid w:val="00E54300"/>
    <w:rsid w:val="00E56862"/>
    <w:rsid w:val="00E67AF9"/>
    <w:rsid w:val="00E94DD4"/>
    <w:rsid w:val="00EA3552"/>
    <w:rsid w:val="00EB4787"/>
    <w:rsid w:val="00ED08D9"/>
    <w:rsid w:val="00EF50A5"/>
    <w:rsid w:val="00F22EA4"/>
    <w:rsid w:val="00FA00FB"/>
    <w:rsid w:val="00FA03F1"/>
    <w:rsid w:val="00FC1BD8"/>
    <w:rsid w:val="00FD6787"/>
    <w:rsid w:val="00FF3298"/>
    <w:rsid w:val="0AA62E24"/>
    <w:rsid w:val="7534C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FA093"/>
  <w15:chartTrackingRefBased/>
  <w15:docId w15:val="{C77DFD6C-8ADE-49C8-891D-D88AEF45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-540"/>
      <w:outlineLvl w:val="0"/>
    </w:pPr>
    <w:rPr>
      <w:rFonts w:ascii="Palatino" w:hAnsi="Palatino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-540"/>
      <w:outlineLvl w:val="1"/>
    </w:pPr>
    <w:rPr>
      <w:rFonts w:ascii="Palatino" w:hAnsi="Palatino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ind w:left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ind w:left="720" w:right="-990"/>
      <w:outlineLvl w:val="3"/>
    </w:pPr>
    <w:rPr>
      <w:rFonts w:ascii="Palatino" w:hAnsi="Palatino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Palatino" w:hAnsi="Palatino"/>
    </w:rPr>
  </w:style>
  <w:style w:type="character" w:customStyle="1" w:styleId="FooterChar">
    <w:name w:val="Footer Char"/>
    <w:link w:val="Footer"/>
    <w:rPr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ascii="Palatino" w:hAnsi="Palatino"/>
      <w:b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pPr>
      <w:ind w:right="-540"/>
    </w:pPr>
    <w:rPr>
      <w:rFonts w:ascii="Palatino" w:hAnsi="Palatino"/>
    </w:rPr>
  </w:style>
  <w:style w:type="character" w:customStyle="1" w:styleId="BodyTextChar">
    <w:name w:val="Body Text Char"/>
    <w:link w:val="BodyText"/>
    <w:rPr>
      <w:sz w:val="24"/>
    </w:rPr>
  </w:style>
  <w:style w:type="paragraph" w:styleId="BodyText2">
    <w:name w:val="Body Text 2"/>
    <w:basedOn w:val="Normal"/>
    <w:link w:val="BodyText2Char"/>
    <w:pPr>
      <w:ind w:right="-540"/>
    </w:pPr>
    <w:rPr>
      <w:rFonts w:ascii="Palatino" w:hAnsi="Palatino"/>
      <w:b/>
    </w:rPr>
  </w:style>
  <w:style w:type="character" w:customStyle="1" w:styleId="BodyText2Char">
    <w:name w:val="Body Text 2 Char"/>
    <w:link w:val="BodyText2"/>
    <w:rPr>
      <w:sz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otnoteReference">
    <w:name w:val="footnote reference"/>
    <w:rsid w:val="00A61A11"/>
    <w:rPr>
      <w:position w:val="6"/>
      <w:sz w:val="16"/>
    </w:rPr>
  </w:style>
  <w:style w:type="paragraph" w:styleId="FootnoteText">
    <w:name w:val="footnote text"/>
    <w:basedOn w:val="Normal"/>
    <w:link w:val="FootnoteTextChar"/>
    <w:rsid w:val="00A61A11"/>
    <w:rPr>
      <w:rFonts w:ascii="Palatino" w:hAnsi="Palatino"/>
      <w:sz w:val="20"/>
    </w:rPr>
  </w:style>
  <w:style w:type="character" w:customStyle="1" w:styleId="FootnoteTextChar">
    <w:name w:val="Footnote Text Char"/>
    <w:link w:val="FootnoteText"/>
    <w:rsid w:val="00A61A11"/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rla_000\Documents\CS162%20Outline%20F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C:\Users\karla_000\Documents\CS162 Outline Fant</Template>
  <TotalTime>9</TotalTime>
  <Pages>11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PSU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Karla Fant</dc:creator>
  <cp:keywords/>
  <cp:lastModifiedBy>Jason Graalum</cp:lastModifiedBy>
  <cp:revision>3</cp:revision>
  <cp:lastPrinted>2017-09-11T12:11:00Z</cp:lastPrinted>
  <dcterms:created xsi:type="dcterms:W3CDTF">2018-03-24T13:57:00Z</dcterms:created>
  <dcterms:modified xsi:type="dcterms:W3CDTF">2018-03-26T17:51:00Z</dcterms:modified>
</cp:coreProperties>
</file>